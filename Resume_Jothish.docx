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1CD27" w14:textId="0A7B8D6B" w:rsidR="00C81DAF" w:rsidRPr="00C81DAF" w:rsidRDefault="00B4628C" w:rsidP="00C81DAF">
      <w:pPr>
        <w:rPr>
          <w:lang w:val="en-US"/>
        </w:rPr>
      </w:pPr>
      <w:r w:rsidRPr="003413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BE399BC" wp14:editId="341E8699">
                <wp:simplePos x="0" y="0"/>
                <wp:positionH relativeFrom="column">
                  <wp:posOffset>2240280</wp:posOffset>
                </wp:positionH>
                <wp:positionV relativeFrom="paragraph">
                  <wp:posOffset>0</wp:posOffset>
                </wp:positionV>
                <wp:extent cx="4286250" cy="638175"/>
                <wp:effectExtent l="0" t="0" r="0" b="95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A5E5C" w14:textId="27D5834E" w:rsidR="0034136B" w:rsidRPr="008D5FB2" w:rsidRDefault="004C36A9">
                            <w:pPr>
                              <w:rPr>
                                <w:sz w:val="60"/>
                                <w:szCs w:val="60"/>
                                <w:lang w:val="en-US"/>
                              </w:rPr>
                            </w:pPr>
                            <w:r w:rsidRPr="008D5FB2">
                              <w:rPr>
                                <w:sz w:val="60"/>
                                <w:szCs w:val="60"/>
                                <w:lang w:val="en-US"/>
                              </w:rPr>
                              <w:t>Jothish Thomas Mammen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399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6.4pt;margin-top:0;width:337.5pt;height:5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" stroked="f">
                <v:textbox>
                  <w:txbxContent>
                    <w:p w14:paraId="5EEA5E5C" w14:textId="27D5834E" w:rsidR="0034136B" w:rsidRPr="008D5FB2" w:rsidRDefault="004C36A9">
                      <w:pPr>
                        <w:rPr>
                          <w:sz w:val="60"/>
                          <w:szCs w:val="60"/>
                          <w:lang w:val="en-US"/>
                        </w:rPr>
                      </w:pPr>
                      <w:r w:rsidRPr="008D5FB2">
                        <w:rPr>
                          <w:sz w:val="60"/>
                          <w:szCs w:val="60"/>
                          <w:lang w:val="en-US"/>
                        </w:rPr>
                        <w:t>Jothish Thomas Mammen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7D11" w:rsidRPr="008D5FB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A23F4F" wp14:editId="7369E879">
                <wp:simplePos x="0" y="0"/>
                <wp:positionH relativeFrom="margin">
                  <wp:posOffset>2242820</wp:posOffset>
                </wp:positionH>
                <wp:positionV relativeFrom="paragraph">
                  <wp:posOffset>433705</wp:posOffset>
                </wp:positionV>
                <wp:extent cx="4497705" cy="1914525"/>
                <wp:effectExtent l="0" t="0" r="0" b="95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7705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97A4A" w14:textId="55846569" w:rsidR="00E2667D" w:rsidRPr="00E2667D" w:rsidRDefault="00E2667D" w:rsidP="00E2667D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E2667D">
                              <w:rPr>
                                <w:sz w:val="32"/>
                                <w:szCs w:val="32"/>
                                <w:lang w:val="en-IN"/>
                              </w:rPr>
                              <w:t>S</w:t>
                            </w: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ummary</w:t>
                            </w:r>
                          </w:p>
                          <w:p w14:paraId="349C0FE0" w14:textId="28670E5D" w:rsidR="008D5FB2" w:rsidRPr="008D5FB2" w:rsidRDefault="008D5FB2" w:rsidP="00AC5AE0">
                            <w:pPr>
                              <w:spacing w:after="0"/>
                              <w:jc w:val="both"/>
                              <w:rPr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8D5FB2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Passionately curious </w:t>
                            </w: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m</w:t>
                            </w:r>
                            <w:r w:rsidRPr="008D5FB2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achine </w:t>
                            </w: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l</w:t>
                            </w:r>
                            <w:r w:rsidRPr="008D5FB2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earning </w:t>
                            </w: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e</w:t>
                            </w:r>
                            <w:r w:rsidRPr="008D5FB2">
                              <w:rPr>
                                <w:sz w:val="22"/>
                                <w:szCs w:val="22"/>
                                <w:lang w:val="en-IN"/>
                              </w:rPr>
                              <w:t>ngineer with 2+ years of work</w:t>
                            </w:r>
                            <w:r w:rsidR="00E2667D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e</w:t>
                            </w:r>
                            <w:r w:rsidRPr="008D5FB2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xperience in writing codes and algorithms and building machine learning models using python programming language. Familiar with concepts of Deep </w:t>
                            </w:r>
                            <w:r w:rsidR="00983125">
                              <w:rPr>
                                <w:sz w:val="22"/>
                                <w:szCs w:val="22"/>
                                <w:lang w:val="en-IN"/>
                              </w:rPr>
                              <w:t>L</w:t>
                            </w:r>
                            <w:r w:rsidRPr="008D5FB2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earning, Support </w:t>
                            </w: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V</w:t>
                            </w:r>
                            <w:r w:rsidRPr="008D5FB2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ector </w:t>
                            </w:r>
                            <w:r>
                              <w:rPr>
                                <w:sz w:val="22"/>
                                <w:szCs w:val="22"/>
                                <w:lang w:val="en-IN"/>
                              </w:rPr>
                              <w:t>M</w:t>
                            </w:r>
                            <w:r w:rsidRPr="008D5FB2">
                              <w:rPr>
                                <w:sz w:val="22"/>
                                <w:szCs w:val="22"/>
                                <w:lang w:val="en-IN"/>
                              </w:rPr>
                              <w:t>achine Convolutional Neural Network, Data Science, Computer Vision</w:t>
                            </w:r>
                            <w:r w:rsidR="00895D23">
                              <w:rPr>
                                <w:sz w:val="22"/>
                                <w:szCs w:val="22"/>
                                <w:lang w:val="en-IN"/>
                              </w:rPr>
                              <w:t xml:space="preserve">, </w:t>
                            </w:r>
                            <w:r w:rsidRPr="008D5FB2">
                              <w:rPr>
                                <w:sz w:val="22"/>
                                <w:szCs w:val="22"/>
                                <w:lang w:val="en-IN"/>
                              </w:rPr>
                              <w:t>TensorFlow, PyTorch.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23F4F" id="_x0000_s1027" type="#_x0000_t202" style="position:absolute;margin-left:176.6pt;margin-top:34.15pt;width:354.15pt;height:150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" stroked="f">
                <v:textbox>
                  <w:txbxContent>
                    <w:p w14:paraId="42897A4A" w14:textId="55846569" w:rsidR="00E2667D" w:rsidRPr="00E2667D" w:rsidRDefault="00E2667D" w:rsidP="00E2667D">
                      <w:pPr>
                        <w:spacing w:after="0"/>
                        <w:rPr>
                          <w:sz w:val="32"/>
                          <w:szCs w:val="32"/>
                          <w:lang w:val="en-IN"/>
                        </w:rPr>
                      </w:pPr>
                      <w:r w:rsidRPr="00E2667D">
                        <w:rPr>
                          <w:sz w:val="32"/>
                          <w:szCs w:val="32"/>
                          <w:lang w:val="en-IN"/>
                        </w:rPr>
                        <w:t>S</w:t>
                      </w:r>
                      <w:r>
                        <w:rPr>
                          <w:sz w:val="32"/>
                          <w:szCs w:val="32"/>
                          <w:lang w:val="en-IN"/>
                        </w:rPr>
                        <w:t>ummary</w:t>
                      </w:r>
                    </w:p>
                    <w:p w14:paraId="349C0FE0" w14:textId="28670E5D" w:rsidR="008D5FB2" w:rsidRPr="008D5FB2" w:rsidRDefault="008D5FB2" w:rsidP="00AC5AE0">
                      <w:pPr>
                        <w:spacing w:after="0"/>
                        <w:jc w:val="both"/>
                        <w:rPr>
                          <w:sz w:val="22"/>
                          <w:szCs w:val="22"/>
                          <w:lang w:val="en-IN"/>
                        </w:rPr>
                      </w:pPr>
                      <w:r w:rsidRPr="008D5FB2">
                        <w:rPr>
                          <w:sz w:val="22"/>
                          <w:szCs w:val="22"/>
                          <w:lang w:val="en-IN"/>
                        </w:rPr>
                        <w:t xml:space="preserve">Passionately curious </w:t>
                      </w:r>
                      <w:r>
                        <w:rPr>
                          <w:sz w:val="22"/>
                          <w:szCs w:val="22"/>
                          <w:lang w:val="en-IN"/>
                        </w:rPr>
                        <w:t>m</w:t>
                      </w:r>
                      <w:r w:rsidRPr="008D5FB2">
                        <w:rPr>
                          <w:sz w:val="22"/>
                          <w:szCs w:val="22"/>
                          <w:lang w:val="en-IN"/>
                        </w:rPr>
                        <w:t xml:space="preserve">achine </w:t>
                      </w:r>
                      <w:r>
                        <w:rPr>
                          <w:sz w:val="22"/>
                          <w:szCs w:val="22"/>
                          <w:lang w:val="en-IN"/>
                        </w:rPr>
                        <w:t>l</w:t>
                      </w:r>
                      <w:r w:rsidRPr="008D5FB2">
                        <w:rPr>
                          <w:sz w:val="22"/>
                          <w:szCs w:val="22"/>
                          <w:lang w:val="en-IN"/>
                        </w:rPr>
                        <w:t xml:space="preserve">earning </w:t>
                      </w:r>
                      <w:r>
                        <w:rPr>
                          <w:sz w:val="22"/>
                          <w:szCs w:val="22"/>
                          <w:lang w:val="en-IN"/>
                        </w:rPr>
                        <w:t>e</w:t>
                      </w:r>
                      <w:r w:rsidRPr="008D5FB2">
                        <w:rPr>
                          <w:sz w:val="22"/>
                          <w:szCs w:val="22"/>
                          <w:lang w:val="en-IN"/>
                        </w:rPr>
                        <w:t>ngineer with 2+ years of work</w:t>
                      </w:r>
                      <w:r w:rsidR="00E2667D">
                        <w:rPr>
                          <w:sz w:val="22"/>
                          <w:szCs w:val="22"/>
                          <w:lang w:val="en-IN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  <w:lang w:val="en-IN"/>
                        </w:rPr>
                        <w:t>e</w:t>
                      </w:r>
                      <w:r w:rsidRPr="008D5FB2">
                        <w:rPr>
                          <w:sz w:val="22"/>
                          <w:szCs w:val="22"/>
                          <w:lang w:val="en-IN"/>
                        </w:rPr>
                        <w:t xml:space="preserve">xperience in writing codes and algorithms and building machine learning models using python programming language. Familiar with concepts of Deep </w:t>
                      </w:r>
                      <w:r w:rsidR="00983125">
                        <w:rPr>
                          <w:sz w:val="22"/>
                          <w:szCs w:val="22"/>
                          <w:lang w:val="en-IN"/>
                        </w:rPr>
                        <w:t>L</w:t>
                      </w:r>
                      <w:r w:rsidRPr="008D5FB2">
                        <w:rPr>
                          <w:sz w:val="22"/>
                          <w:szCs w:val="22"/>
                          <w:lang w:val="en-IN"/>
                        </w:rPr>
                        <w:t xml:space="preserve">earning, Support </w:t>
                      </w:r>
                      <w:r>
                        <w:rPr>
                          <w:sz w:val="22"/>
                          <w:szCs w:val="22"/>
                          <w:lang w:val="en-IN"/>
                        </w:rPr>
                        <w:t>V</w:t>
                      </w:r>
                      <w:r w:rsidRPr="008D5FB2">
                        <w:rPr>
                          <w:sz w:val="22"/>
                          <w:szCs w:val="22"/>
                          <w:lang w:val="en-IN"/>
                        </w:rPr>
                        <w:t xml:space="preserve">ector </w:t>
                      </w:r>
                      <w:r>
                        <w:rPr>
                          <w:sz w:val="22"/>
                          <w:szCs w:val="22"/>
                          <w:lang w:val="en-IN"/>
                        </w:rPr>
                        <w:t>M</w:t>
                      </w:r>
                      <w:r w:rsidRPr="008D5FB2">
                        <w:rPr>
                          <w:sz w:val="22"/>
                          <w:szCs w:val="22"/>
                          <w:lang w:val="en-IN"/>
                        </w:rPr>
                        <w:t>achine Convolutional Neural Network, Data Science, Computer Vision</w:t>
                      </w:r>
                      <w:r w:rsidR="00895D23">
                        <w:rPr>
                          <w:sz w:val="22"/>
                          <w:szCs w:val="22"/>
                          <w:lang w:val="en-IN"/>
                        </w:rPr>
                        <w:t xml:space="preserve">, </w:t>
                      </w:r>
                      <w:r w:rsidRPr="008D5FB2">
                        <w:rPr>
                          <w:sz w:val="22"/>
                          <w:szCs w:val="22"/>
                          <w:lang w:val="en-IN"/>
                        </w:rPr>
                        <w:t>TensorFlow, PyTorch.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7A1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A1B34A" wp14:editId="40ED0083">
                <wp:simplePos x="0" y="0"/>
                <wp:positionH relativeFrom="column">
                  <wp:posOffset>2073275</wp:posOffset>
                </wp:positionH>
                <wp:positionV relativeFrom="paragraph">
                  <wp:posOffset>-282299</wp:posOffset>
                </wp:positionV>
                <wp:extent cx="0" cy="1021474"/>
                <wp:effectExtent l="38100" t="0" r="38100" b="457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21474"/>
                        </a:xfrm>
                        <a:prstGeom prst="line">
                          <a:avLst/>
                        </a:prstGeom>
                        <a:ln w="698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7B6BC" id="Straight Connector 11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5pt,-22.25pt" to="163.25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" strokecolor="#6e6e6e [1604]" strokeweight="5.5pt"/>
            </w:pict>
          </mc:Fallback>
        </mc:AlternateContent>
      </w:r>
      <w:r w:rsidR="00C81DAF" w:rsidRPr="00C81DA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EA14F4" wp14:editId="536ED010">
                <wp:simplePos x="0" y="0"/>
                <wp:positionH relativeFrom="column">
                  <wp:posOffset>-400050</wp:posOffset>
                </wp:positionH>
                <wp:positionV relativeFrom="paragraph">
                  <wp:posOffset>0</wp:posOffset>
                </wp:positionV>
                <wp:extent cx="1962150" cy="1143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CA18F" w14:textId="410F9314" w:rsidR="00C81DAF" w:rsidRPr="00997C8B" w:rsidRDefault="00000000">
                            <w:pPr>
                              <w:rPr>
                                <w:sz w:val="22"/>
                                <w:szCs w:val="22"/>
                                <w:lang w:val="sv-SE"/>
                              </w:rPr>
                            </w:pPr>
                            <w:hyperlink r:id="rId10" w:history="1">
                              <w:r w:rsidR="00C81DAF" w:rsidRPr="00997C8B">
                                <w:rPr>
                                  <w:rStyle w:val="Hyperlink"/>
                                  <w:b/>
                                  <w:bCs/>
                                  <w:sz w:val="22"/>
                                  <w:szCs w:val="22"/>
                                  <w:u w:val="none"/>
                                  <w:lang w:val="sv-SE"/>
                                </w:rPr>
                                <w:t>m.jothishthomas@gmail.com+91-9562583627</w:t>
                              </w:r>
                            </w:hyperlink>
                            <w:r w:rsidR="00C81DAF" w:rsidRPr="00997C8B">
                              <w:rPr>
                                <w:sz w:val="22"/>
                                <w:szCs w:val="22"/>
                                <w:lang w:val="sv-SE"/>
                              </w:rPr>
                              <w:t xml:space="preserve">                             </w:t>
                            </w:r>
                            <w:r w:rsidR="00C81DAF" w:rsidRPr="00997C8B">
                              <w:rPr>
                                <w:b/>
                                <w:bCs/>
                                <w:sz w:val="22"/>
                                <w:szCs w:val="22"/>
                                <w:lang w:val="sv-SE"/>
                              </w:rPr>
                              <w:t>Trivandrum</w:t>
                            </w:r>
                            <w:r w:rsidR="00C81DAF" w:rsidRPr="00997C8B">
                              <w:rPr>
                                <w:sz w:val="22"/>
                                <w:szCs w:val="22"/>
                                <w:lang w:val="sv-SE"/>
                              </w:rPr>
                              <w:t xml:space="preserve">    </w:t>
                            </w:r>
                            <w:r w:rsidR="001026BD" w:rsidRPr="00997C8B">
                              <w:rPr>
                                <w:sz w:val="22"/>
                                <w:szCs w:val="22"/>
                                <w:lang w:val="sv-SE"/>
                              </w:rPr>
                              <w:t>https://github.com/jothish-thomas</w:t>
                            </w:r>
                            <w:r w:rsidR="00C81DAF" w:rsidRPr="00997C8B">
                              <w:rPr>
                                <w:sz w:val="22"/>
                                <w:szCs w:val="22"/>
                                <w:lang w:val="sv-SE"/>
                              </w:rPr>
                              <w:t xml:space="preserve">                               </w:t>
                            </w:r>
                          </w:p>
                          <w:p w14:paraId="64B8F46A" w14:textId="77777777" w:rsidR="00C81DAF" w:rsidRPr="00997C8B" w:rsidRDefault="00C81DAF">
                            <w:pPr>
                              <w:rPr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A14F4" id="_x0000_s1028" type="#_x0000_t202" style="position:absolute;margin-left:-31.5pt;margin-top:0;width:154.5pt;height:9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" stroked="f">
                <v:textbox>
                  <w:txbxContent>
                    <w:p w14:paraId="398CA18F" w14:textId="410F9314" w:rsidR="00C81DAF" w:rsidRPr="00997C8B" w:rsidRDefault="00000000">
                      <w:pPr>
                        <w:rPr>
                          <w:sz w:val="22"/>
                          <w:szCs w:val="22"/>
                          <w:lang w:val="sv-SE"/>
                        </w:rPr>
                      </w:pPr>
                      <w:hyperlink r:id="rId11" w:history="1">
                        <w:r w:rsidR="00C81DAF" w:rsidRPr="00997C8B">
                          <w:rPr>
                            <w:rStyle w:val="Hyperlink"/>
                            <w:b/>
                            <w:bCs/>
                            <w:sz w:val="22"/>
                            <w:szCs w:val="22"/>
                            <w:u w:val="none"/>
                            <w:lang w:val="sv-SE"/>
                          </w:rPr>
                          <w:t>m.jothishthomas@gmail.com+91-9562583627</w:t>
                        </w:r>
                      </w:hyperlink>
                      <w:r w:rsidR="00C81DAF" w:rsidRPr="00997C8B">
                        <w:rPr>
                          <w:sz w:val="22"/>
                          <w:szCs w:val="22"/>
                          <w:lang w:val="sv-SE"/>
                        </w:rPr>
                        <w:t xml:space="preserve">                             </w:t>
                      </w:r>
                      <w:r w:rsidR="00C81DAF" w:rsidRPr="00997C8B">
                        <w:rPr>
                          <w:b/>
                          <w:bCs/>
                          <w:sz w:val="22"/>
                          <w:szCs w:val="22"/>
                          <w:lang w:val="sv-SE"/>
                        </w:rPr>
                        <w:t>Trivandrum</w:t>
                      </w:r>
                      <w:r w:rsidR="00C81DAF" w:rsidRPr="00997C8B">
                        <w:rPr>
                          <w:sz w:val="22"/>
                          <w:szCs w:val="22"/>
                          <w:lang w:val="sv-SE"/>
                        </w:rPr>
                        <w:t xml:space="preserve">    </w:t>
                      </w:r>
                      <w:r w:rsidR="001026BD" w:rsidRPr="00997C8B">
                        <w:rPr>
                          <w:sz w:val="22"/>
                          <w:szCs w:val="22"/>
                          <w:lang w:val="sv-SE"/>
                        </w:rPr>
                        <w:t>https://github.com/jothish-thomas</w:t>
                      </w:r>
                      <w:r w:rsidR="00C81DAF" w:rsidRPr="00997C8B">
                        <w:rPr>
                          <w:sz w:val="22"/>
                          <w:szCs w:val="22"/>
                          <w:lang w:val="sv-SE"/>
                        </w:rPr>
                        <w:t xml:space="preserve">                               </w:t>
                      </w:r>
                    </w:p>
                    <w:p w14:paraId="64B8F46A" w14:textId="77777777" w:rsidR="00C81DAF" w:rsidRPr="00997C8B" w:rsidRDefault="00C81DAF">
                      <w:pPr>
                        <w:rPr>
                          <w:lang w:val="sv-S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8F0D3D" w14:textId="57BB772A" w:rsidR="00C81DAF" w:rsidRPr="00C81DAF" w:rsidRDefault="00C81DAF" w:rsidP="00C81DAF">
      <w:pPr>
        <w:spacing w:after="100" w:afterAutospacing="1"/>
        <w:rPr>
          <w:lang w:val="en-US"/>
        </w:rPr>
      </w:pPr>
    </w:p>
    <w:p w14:paraId="7741DA15" w14:textId="7E915574" w:rsidR="00C81DAF" w:rsidRDefault="007A6413" w:rsidP="0034136B">
      <w:pPr>
        <w:jc w:val="center"/>
        <w:rPr>
          <w:lang w:val="en-US"/>
        </w:rPr>
      </w:pPr>
      <w:r w:rsidRPr="00550E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AAF8181" wp14:editId="2573F971">
                <wp:simplePos x="0" y="0"/>
                <wp:positionH relativeFrom="page">
                  <wp:posOffset>2476500</wp:posOffset>
                </wp:positionH>
                <wp:positionV relativeFrom="paragraph">
                  <wp:posOffset>6121400</wp:posOffset>
                </wp:positionV>
                <wp:extent cx="4752975" cy="25908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2590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CE8AD" w14:textId="7347D1EA" w:rsidR="007A6413" w:rsidRDefault="007A6413" w:rsidP="007A6413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C810C5">
                              <w:rPr>
                                <w:sz w:val="32"/>
                                <w:szCs w:val="32"/>
                                <w:lang w:val="en-IN"/>
                              </w:rPr>
                              <w:t xml:space="preserve">     </w:t>
                            </w: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>Project 1</w:t>
                            </w:r>
                          </w:p>
                          <w:p w14:paraId="253E87C2" w14:textId="4D984CFF" w:rsidR="007A6413" w:rsidRDefault="00C20EC0" w:rsidP="00C634F8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Rainfall Prediction in Australia</w:t>
                            </w:r>
                            <w:r w:rsidR="00AF2245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: Used a rainfall dataset from Australian </w:t>
                            </w:r>
                            <w:r w:rsidR="00715DC2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Government’s </w:t>
                            </w:r>
                            <w:r w:rsidR="008E1ABD">
                              <w:rPr>
                                <w:sz w:val="24"/>
                                <w:szCs w:val="24"/>
                                <w:lang w:val="en-IN"/>
                              </w:rPr>
                              <w:t>Bureau</w:t>
                            </w:r>
                            <w:r w:rsidR="00715DC2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of </w:t>
                            </w:r>
                            <w:r w:rsidR="008E1ABD">
                              <w:rPr>
                                <w:sz w:val="24"/>
                                <w:szCs w:val="24"/>
                                <w:lang w:val="en-IN"/>
                              </w:rPr>
                              <w:t>Meteorology, data has been cleaned and applied</w:t>
                            </w:r>
                            <w:r w:rsidR="006B415A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different classification algorithm to the </w:t>
                            </w:r>
                            <w:r w:rsidR="00C778A7">
                              <w:rPr>
                                <w:sz w:val="24"/>
                                <w:szCs w:val="24"/>
                                <w:lang w:val="en-IN"/>
                              </w:rPr>
                              <w:t>data. Used</w:t>
                            </w:r>
                            <w:r w:rsidR="006B415A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the following</w:t>
                            </w:r>
                            <w:r w:rsidR="00C778A7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algorithm to build </w:t>
                            </w:r>
                            <w:r w:rsidR="004D232D">
                              <w:rPr>
                                <w:sz w:val="24"/>
                                <w:szCs w:val="24"/>
                                <w:lang w:val="en-IN"/>
                              </w:rPr>
                              <w:t>the</w:t>
                            </w:r>
                            <w:r w:rsidR="00C778A7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mod</w:t>
                            </w:r>
                            <w:r w:rsidR="00B42600">
                              <w:rPr>
                                <w:sz w:val="24"/>
                                <w:szCs w:val="24"/>
                                <w:lang w:val="en-IN"/>
                              </w:rPr>
                              <w:t>el.</w:t>
                            </w:r>
                            <w:r w:rsidR="0034728F">
                              <w:rPr>
                                <w:sz w:val="24"/>
                                <w:szCs w:val="24"/>
                                <w:lang w:val="en-IN"/>
                              </w:rPr>
                              <w:t>1.</w:t>
                            </w:r>
                            <w:r w:rsidR="0068545C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34728F">
                              <w:rPr>
                                <w:sz w:val="24"/>
                                <w:szCs w:val="24"/>
                                <w:lang w:val="en-IN"/>
                              </w:rPr>
                              <w:t>Linear</w:t>
                            </w:r>
                            <w:r w:rsidR="00B42600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Regression</w:t>
                            </w:r>
                            <w:r w:rsidR="007D07DE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2.</w:t>
                            </w:r>
                            <w:r w:rsidR="0034728F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7D07DE">
                              <w:rPr>
                                <w:sz w:val="24"/>
                                <w:szCs w:val="24"/>
                                <w:lang w:val="en-IN"/>
                              </w:rPr>
                              <w:t>KNN</w:t>
                            </w:r>
                            <w:r w:rsidR="0076488F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3.</w:t>
                            </w:r>
                            <w:r w:rsidR="0034728F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76488F">
                              <w:rPr>
                                <w:sz w:val="24"/>
                                <w:szCs w:val="24"/>
                                <w:lang w:val="en-IN"/>
                              </w:rPr>
                              <w:t>Decision Trees</w:t>
                            </w:r>
                            <w:r w:rsidR="00DB6D38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4.</w:t>
                            </w:r>
                            <w:r w:rsidR="0034728F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DB6D38">
                              <w:rPr>
                                <w:sz w:val="24"/>
                                <w:szCs w:val="24"/>
                                <w:lang w:val="en-IN"/>
                              </w:rPr>
                              <w:t>Logistic Regression</w:t>
                            </w:r>
                            <w:r w:rsidR="00D034AC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5.</w:t>
                            </w:r>
                            <w:r w:rsidR="0034728F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SVM. </w:t>
                            </w:r>
                          </w:p>
                          <w:p w14:paraId="192B5C11" w14:textId="5115FF29" w:rsidR="006042D9" w:rsidRPr="00C20EC0" w:rsidRDefault="006042D9" w:rsidP="006042D9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The results are reported as the </w:t>
                            </w:r>
                            <w:r w:rsidR="00386276">
                              <w:rPr>
                                <w:sz w:val="24"/>
                                <w:szCs w:val="24"/>
                                <w:lang w:val="en-IN"/>
                              </w:rPr>
                              <w:t>accuracy of each classifier, using the following metrics</w:t>
                            </w:r>
                            <w:r w:rsidR="007223A1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when these are applicable:</w:t>
                            </w:r>
                            <w:r w:rsidR="00326B95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F053F0">
                              <w:rPr>
                                <w:sz w:val="24"/>
                                <w:szCs w:val="24"/>
                                <w:lang w:val="en-IN"/>
                              </w:rPr>
                              <w:t>1. Accuracy</w:t>
                            </w:r>
                            <w:r w:rsidR="00326B95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score</w:t>
                            </w:r>
                            <w:r w:rsidR="00640014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F053F0">
                              <w:rPr>
                                <w:sz w:val="24"/>
                                <w:szCs w:val="24"/>
                                <w:lang w:val="en-IN"/>
                              </w:rPr>
                              <w:t>2. Jaccard</w:t>
                            </w:r>
                            <w:r w:rsidR="00640014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Index </w:t>
                            </w:r>
                            <w:r w:rsidR="007435B8">
                              <w:rPr>
                                <w:sz w:val="24"/>
                                <w:szCs w:val="24"/>
                                <w:lang w:val="en-IN"/>
                              </w:rPr>
                              <w:t>3. F</w:t>
                            </w:r>
                            <w:r w:rsidR="00640014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1 score </w:t>
                            </w:r>
                            <w:r w:rsidR="007435B8">
                              <w:rPr>
                                <w:sz w:val="24"/>
                                <w:szCs w:val="24"/>
                                <w:lang w:val="en-IN"/>
                              </w:rPr>
                              <w:t>4. Log Loss</w:t>
                            </w:r>
                            <w:r w:rsidR="00640014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7435B8">
                              <w:rPr>
                                <w:sz w:val="24"/>
                                <w:szCs w:val="24"/>
                                <w:lang w:val="en-IN"/>
                              </w:rPr>
                              <w:t>5. Mean</w:t>
                            </w:r>
                            <w:r w:rsidR="00C67519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Absolute error</w:t>
                            </w:r>
                            <w:r w:rsidR="00F053F0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7435B8">
                              <w:rPr>
                                <w:sz w:val="24"/>
                                <w:szCs w:val="24"/>
                                <w:lang w:val="en-IN"/>
                              </w:rPr>
                              <w:t>6. Mean</w:t>
                            </w:r>
                            <w:r w:rsidR="00C67519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F053F0">
                              <w:rPr>
                                <w:sz w:val="24"/>
                                <w:szCs w:val="24"/>
                                <w:lang w:val="en-IN"/>
                              </w:rPr>
                              <w:t>Squared Error 7.R2-Score.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F8181" id="_x0000_s1029" type="#_x0000_t202" style="position:absolute;left:0;text-align:left;margin-left:195pt;margin-top:482pt;width:374.25pt;height:20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" stroked="f">
                <v:fill opacity="0"/>
                <v:textbox>
                  <w:txbxContent>
                    <w:p w14:paraId="7C3CE8AD" w14:textId="7347D1EA" w:rsidR="007A6413" w:rsidRDefault="007A6413" w:rsidP="007A6413">
                      <w:pPr>
                        <w:spacing w:after="0"/>
                        <w:rPr>
                          <w:sz w:val="32"/>
                          <w:szCs w:val="32"/>
                          <w:lang w:val="en-IN"/>
                        </w:rPr>
                      </w:pPr>
                      <w:r w:rsidRPr="00C810C5">
                        <w:rPr>
                          <w:sz w:val="32"/>
                          <w:szCs w:val="32"/>
                          <w:lang w:val="en-IN"/>
                        </w:rPr>
                        <w:t xml:space="preserve">     </w:t>
                      </w:r>
                      <w:r>
                        <w:rPr>
                          <w:sz w:val="32"/>
                          <w:szCs w:val="32"/>
                          <w:lang w:val="en-IN"/>
                        </w:rPr>
                        <w:t>Project 1</w:t>
                      </w:r>
                    </w:p>
                    <w:p w14:paraId="253E87C2" w14:textId="4D984CFF" w:rsidR="007A6413" w:rsidRDefault="00C20EC0" w:rsidP="00C634F8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Rainfall Prediction in Australia</w:t>
                      </w:r>
                      <w:r w:rsidR="00AF2245">
                        <w:rPr>
                          <w:sz w:val="24"/>
                          <w:szCs w:val="24"/>
                          <w:lang w:val="en-IN"/>
                        </w:rPr>
                        <w:t xml:space="preserve">: Used a rainfall dataset from Australian </w:t>
                      </w:r>
                      <w:r w:rsidR="00715DC2">
                        <w:rPr>
                          <w:sz w:val="24"/>
                          <w:szCs w:val="24"/>
                          <w:lang w:val="en-IN"/>
                        </w:rPr>
                        <w:t xml:space="preserve">Government’s </w:t>
                      </w:r>
                      <w:r w:rsidR="008E1ABD">
                        <w:rPr>
                          <w:sz w:val="24"/>
                          <w:szCs w:val="24"/>
                          <w:lang w:val="en-IN"/>
                        </w:rPr>
                        <w:t>Bureau</w:t>
                      </w:r>
                      <w:r w:rsidR="00715DC2">
                        <w:rPr>
                          <w:sz w:val="24"/>
                          <w:szCs w:val="24"/>
                          <w:lang w:val="en-IN"/>
                        </w:rPr>
                        <w:t xml:space="preserve"> of </w:t>
                      </w:r>
                      <w:r w:rsidR="008E1ABD">
                        <w:rPr>
                          <w:sz w:val="24"/>
                          <w:szCs w:val="24"/>
                          <w:lang w:val="en-IN"/>
                        </w:rPr>
                        <w:t>Meteorology, data has been cleaned and applied</w:t>
                      </w:r>
                      <w:r w:rsidR="006B415A">
                        <w:rPr>
                          <w:sz w:val="24"/>
                          <w:szCs w:val="24"/>
                          <w:lang w:val="en-IN"/>
                        </w:rPr>
                        <w:t xml:space="preserve"> different classification algorithm to the </w:t>
                      </w:r>
                      <w:r w:rsidR="00C778A7">
                        <w:rPr>
                          <w:sz w:val="24"/>
                          <w:szCs w:val="24"/>
                          <w:lang w:val="en-IN"/>
                        </w:rPr>
                        <w:t>data. Used</w:t>
                      </w:r>
                      <w:r w:rsidR="006B415A">
                        <w:rPr>
                          <w:sz w:val="24"/>
                          <w:szCs w:val="24"/>
                          <w:lang w:val="en-IN"/>
                        </w:rPr>
                        <w:t xml:space="preserve"> the following</w:t>
                      </w:r>
                      <w:r w:rsidR="00C778A7">
                        <w:rPr>
                          <w:sz w:val="24"/>
                          <w:szCs w:val="24"/>
                          <w:lang w:val="en-IN"/>
                        </w:rPr>
                        <w:t xml:space="preserve"> algorithm to build </w:t>
                      </w:r>
                      <w:r w:rsidR="004D232D">
                        <w:rPr>
                          <w:sz w:val="24"/>
                          <w:szCs w:val="24"/>
                          <w:lang w:val="en-IN"/>
                        </w:rPr>
                        <w:t>the</w:t>
                      </w:r>
                      <w:r w:rsidR="00C778A7">
                        <w:rPr>
                          <w:sz w:val="24"/>
                          <w:szCs w:val="24"/>
                          <w:lang w:val="en-IN"/>
                        </w:rPr>
                        <w:t xml:space="preserve"> mod</w:t>
                      </w:r>
                      <w:r w:rsidR="00B42600">
                        <w:rPr>
                          <w:sz w:val="24"/>
                          <w:szCs w:val="24"/>
                          <w:lang w:val="en-IN"/>
                        </w:rPr>
                        <w:t>el.</w:t>
                      </w:r>
                      <w:r w:rsidR="0034728F">
                        <w:rPr>
                          <w:sz w:val="24"/>
                          <w:szCs w:val="24"/>
                          <w:lang w:val="en-IN"/>
                        </w:rPr>
                        <w:t>1.</w:t>
                      </w:r>
                      <w:r w:rsidR="0068545C">
                        <w:rPr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34728F">
                        <w:rPr>
                          <w:sz w:val="24"/>
                          <w:szCs w:val="24"/>
                          <w:lang w:val="en-IN"/>
                        </w:rPr>
                        <w:t>Linear</w:t>
                      </w:r>
                      <w:r w:rsidR="00B42600">
                        <w:rPr>
                          <w:sz w:val="24"/>
                          <w:szCs w:val="24"/>
                          <w:lang w:val="en-IN"/>
                        </w:rPr>
                        <w:t xml:space="preserve"> Regression</w:t>
                      </w:r>
                      <w:r w:rsidR="007D07DE">
                        <w:rPr>
                          <w:sz w:val="24"/>
                          <w:szCs w:val="24"/>
                          <w:lang w:val="en-IN"/>
                        </w:rPr>
                        <w:t xml:space="preserve"> 2.</w:t>
                      </w:r>
                      <w:r w:rsidR="0034728F">
                        <w:rPr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7D07DE">
                        <w:rPr>
                          <w:sz w:val="24"/>
                          <w:szCs w:val="24"/>
                          <w:lang w:val="en-IN"/>
                        </w:rPr>
                        <w:t>KNN</w:t>
                      </w:r>
                      <w:r w:rsidR="0076488F">
                        <w:rPr>
                          <w:sz w:val="24"/>
                          <w:szCs w:val="24"/>
                          <w:lang w:val="en-IN"/>
                        </w:rPr>
                        <w:t xml:space="preserve"> 3.</w:t>
                      </w:r>
                      <w:r w:rsidR="0034728F">
                        <w:rPr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76488F">
                        <w:rPr>
                          <w:sz w:val="24"/>
                          <w:szCs w:val="24"/>
                          <w:lang w:val="en-IN"/>
                        </w:rPr>
                        <w:t>Decision Trees</w:t>
                      </w:r>
                      <w:r w:rsidR="00DB6D38">
                        <w:rPr>
                          <w:sz w:val="24"/>
                          <w:szCs w:val="24"/>
                          <w:lang w:val="en-IN"/>
                        </w:rPr>
                        <w:t xml:space="preserve"> 4.</w:t>
                      </w:r>
                      <w:r w:rsidR="0034728F">
                        <w:rPr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DB6D38">
                        <w:rPr>
                          <w:sz w:val="24"/>
                          <w:szCs w:val="24"/>
                          <w:lang w:val="en-IN"/>
                        </w:rPr>
                        <w:t>Logistic Regression</w:t>
                      </w:r>
                      <w:r w:rsidR="00D034AC">
                        <w:rPr>
                          <w:sz w:val="24"/>
                          <w:szCs w:val="24"/>
                          <w:lang w:val="en-IN"/>
                        </w:rPr>
                        <w:t xml:space="preserve"> 5.</w:t>
                      </w:r>
                      <w:r w:rsidR="0034728F">
                        <w:rPr>
                          <w:sz w:val="24"/>
                          <w:szCs w:val="24"/>
                          <w:lang w:val="en-IN"/>
                        </w:rPr>
                        <w:t xml:space="preserve"> SVM. </w:t>
                      </w:r>
                    </w:p>
                    <w:p w14:paraId="192B5C11" w14:textId="5115FF29" w:rsidR="006042D9" w:rsidRPr="00C20EC0" w:rsidRDefault="006042D9" w:rsidP="006042D9">
                      <w:pPr>
                        <w:pStyle w:val="ListParagraph"/>
                        <w:spacing w:after="0"/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The results are reported as the </w:t>
                      </w:r>
                      <w:r w:rsidR="00386276">
                        <w:rPr>
                          <w:sz w:val="24"/>
                          <w:szCs w:val="24"/>
                          <w:lang w:val="en-IN"/>
                        </w:rPr>
                        <w:t>accuracy of each classifier, using the following metrics</w:t>
                      </w:r>
                      <w:r w:rsidR="007223A1">
                        <w:rPr>
                          <w:sz w:val="24"/>
                          <w:szCs w:val="24"/>
                          <w:lang w:val="en-IN"/>
                        </w:rPr>
                        <w:t xml:space="preserve"> when these are applicable:</w:t>
                      </w:r>
                      <w:r w:rsidR="00326B95">
                        <w:rPr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F053F0">
                        <w:rPr>
                          <w:sz w:val="24"/>
                          <w:szCs w:val="24"/>
                          <w:lang w:val="en-IN"/>
                        </w:rPr>
                        <w:t>1. Accuracy</w:t>
                      </w:r>
                      <w:r w:rsidR="00326B95">
                        <w:rPr>
                          <w:sz w:val="24"/>
                          <w:szCs w:val="24"/>
                          <w:lang w:val="en-IN"/>
                        </w:rPr>
                        <w:t xml:space="preserve"> score</w:t>
                      </w:r>
                      <w:r w:rsidR="00640014">
                        <w:rPr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F053F0">
                        <w:rPr>
                          <w:sz w:val="24"/>
                          <w:szCs w:val="24"/>
                          <w:lang w:val="en-IN"/>
                        </w:rPr>
                        <w:t>2. Jaccard</w:t>
                      </w:r>
                      <w:r w:rsidR="00640014">
                        <w:rPr>
                          <w:sz w:val="24"/>
                          <w:szCs w:val="24"/>
                          <w:lang w:val="en-IN"/>
                        </w:rPr>
                        <w:t xml:space="preserve"> Index </w:t>
                      </w:r>
                      <w:r w:rsidR="007435B8">
                        <w:rPr>
                          <w:sz w:val="24"/>
                          <w:szCs w:val="24"/>
                          <w:lang w:val="en-IN"/>
                        </w:rPr>
                        <w:t>3. F</w:t>
                      </w:r>
                      <w:r w:rsidR="00640014">
                        <w:rPr>
                          <w:sz w:val="24"/>
                          <w:szCs w:val="24"/>
                          <w:lang w:val="en-IN"/>
                        </w:rPr>
                        <w:t xml:space="preserve">1 score </w:t>
                      </w:r>
                      <w:r w:rsidR="007435B8">
                        <w:rPr>
                          <w:sz w:val="24"/>
                          <w:szCs w:val="24"/>
                          <w:lang w:val="en-IN"/>
                        </w:rPr>
                        <w:t>4. Log Loss</w:t>
                      </w:r>
                      <w:r w:rsidR="00640014">
                        <w:rPr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7435B8">
                        <w:rPr>
                          <w:sz w:val="24"/>
                          <w:szCs w:val="24"/>
                          <w:lang w:val="en-IN"/>
                        </w:rPr>
                        <w:t>5. Mean</w:t>
                      </w:r>
                      <w:r w:rsidR="00C67519">
                        <w:rPr>
                          <w:sz w:val="24"/>
                          <w:szCs w:val="24"/>
                          <w:lang w:val="en-IN"/>
                        </w:rPr>
                        <w:t xml:space="preserve"> Absolute error</w:t>
                      </w:r>
                      <w:r w:rsidR="00F053F0">
                        <w:rPr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7435B8">
                        <w:rPr>
                          <w:sz w:val="24"/>
                          <w:szCs w:val="24"/>
                          <w:lang w:val="en-IN"/>
                        </w:rPr>
                        <w:t>6. Mean</w:t>
                      </w:r>
                      <w:r w:rsidR="00C67519">
                        <w:rPr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F053F0">
                        <w:rPr>
                          <w:sz w:val="24"/>
                          <w:szCs w:val="24"/>
                          <w:lang w:val="en-IN"/>
                        </w:rPr>
                        <w:t>Squared Error 7.R2-Score.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70989" w:rsidRPr="00550E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9DCF11D" wp14:editId="5902ACC7">
                <wp:simplePos x="0" y="0"/>
                <wp:positionH relativeFrom="page">
                  <wp:posOffset>2457450</wp:posOffset>
                </wp:positionH>
                <wp:positionV relativeFrom="paragraph">
                  <wp:posOffset>949325</wp:posOffset>
                </wp:positionV>
                <wp:extent cx="4752975" cy="387667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38766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8E593" w14:textId="4155EFA3" w:rsidR="00550E6B" w:rsidRPr="00DE4F38" w:rsidRDefault="004E21A8" w:rsidP="008B0CC6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DE4F38">
                              <w:rPr>
                                <w:sz w:val="32"/>
                                <w:szCs w:val="32"/>
                                <w:lang w:val="en-IN"/>
                              </w:rPr>
                              <w:t xml:space="preserve">     </w:t>
                            </w:r>
                            <w:r w:rsidR="00997C8B" w:rsidRPr="00DE4F38">
                              <w:rPr>
                                <w:sz w:val="32"/>
                                <w:szCs w:val="32"/>
                                <w:lang w:val="en-IN"/>
                              </w:rPr>
                              <w:t>Experience</w:t>
                            </w:r>
                          </w:p>
                          <w:p w14:paraId="7DD1E943" w14:textId="6E5FF968" w:rsidR="00997C8B" w:rsidRPr="00DE4F38" w:rsidRDefault="004E21A8" w:rsidP="008B0CC6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E4F38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      </w:t>
                            </w:r>
                            <w:r w:rsidR="00376D62" w:rsidRPr="00DE4F38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Allianz Technology SE</w:t>
                            </w:r>
                            <w:r w:rsidR="008B0CC6" w:rsidRPr="00DE4F38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-</w:t>
                            </w:r>
                            <w:r w:rsidR="00BD718A" w:rsidRPr="00DE4F38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S</w:t>
                            </w:r>
                            <w:r w:rsidR="008B0CC6" w:rsidRPr="00DE4F38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oftware Engineer</w:t>
                            </w:r>
                          </w:p>
                          <w:p w14:paraId="70B70046" w14:textId="5572A64B" w:rsidR="008B0CC6" w:rsidRDefault="004E21A8" w:rsidP="008B0CC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E4F38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      </w:t>
                            </w:r>
                            <w:r w:rsidR="001D3B54" w:rsidRPr="003B4DB3">
                              <w:rPr>
                                <w:sz w:val="24"/>
                                <w:szCs w:val="24"/>
                              </w:rPr>
                              <w:t>Trivandrum, India</w:t>
                            </w:r>
                          </w:p>
                          <w:p w14:paraId="2615C292" w14:textId="29668239" w:rsidR="003B4DB3" w:rsidRDefault="004E21A8" w:rsidP="008B0CC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3B4DB3">
                              <w:rPr>
                                <w:sz w:val="24"/>
                                <w:szCs w:val="24"/>
                              </w:rPr>
                              <w:t>11/2021-Current</w:t>
                            </w:r>
                          </w:p>
                          <w:p w14:paraId="2F60E2C3" w14:textId="22882A3A" w:rsidR="003B4DB3" w:rsidRDefault="007755E6" w:rsidP="004E21A8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E21A8">
                              <w:rPr>
                                <w:sz w:val="24"/>
                                <w:szCs w:val="24"/>
                                <w:lang w:val="en-IN"/>
                              </w:rPr>
                              <w:t>Analysed user requirement to develop and automate software solutions</w:t>
                            </w:r>
                            <w:r w:rsidR="0008450F" w:rsidRPr="004E21A8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and created technical specifications.</w:t>
                            </w:r>
                          </w:p>
                          <w:p w14:paraId="1D49AAD4" w14:textId="219C1572" w:rsidR="004E21A8" w:rsidRDefault="004038B4" w:rsidP="004E21A8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Monitored system performance and troubleshoot issues in production </w:t>
                            </w:r>
                            <w:r w:rsidR="00C56F2B">
                              <w:rPr>
                                <w:sz w:val="24"/>
                                <w:szCs w:val="24"/>
                                <w:lang w:val="en-IN"/>
                              </w:rPr>
                              <w:t>environment.</w:t>
                            </w:r>
                          </w:p>
                          <w:p w14:paraId="1E499893" w14:textId="070C0647" w:rsidR="00C56F2B" w:rsidRDefault="00C56F2B" w:rsidP="004E21A8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Created detailed design </w:t>
                            </w:r>
                            <w:r w:rsidR="00CD02A1">
                              <w:rPr>
                                <w:sz w:val="24"/>
                                <w:szCs w:val="24"/>
                                <w:lang w:val="en-IN"/>
                              </w:rPr>
                              <w:t>documents, test</w:t>
                            </w: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CD02A1">
                              <w:rPr>
                                <w:sz w:val="24"/>
                                <w:szCs w:val="24"/>
                                <w:lang w:val="en-IN"/>
                              </w:rPr>
                              <w:t>plans, user</w:t>
                            </w: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CD02A1">
                              <w:rPr>
                                <w:sz w:val="24"/>
                                <w:szCs w:val="24"/>
                                <w:lang w:val="en-IN"/>
                              </w:rPr>
                              <w:t>manuals, release</w:t>
                            </w: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notes and</w:t>
                            </w:r>
                            <w:r w:rsidR="00507A6E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other related documentation</w:t>
                            </w:r>
                            <w:r w:rsidR="00C6544C">
                              <w:rPr>
                                <w:sz w:val="24"/>
                                <w:szCs w:val="24"/>
                                <w:lang w:val="en-IN"/>
                              </w:rPr>
                              <w:t>.</w:t>
                            </w:r>
                          </w:p>
                          <w:p w14:paraId="005501B3" w14:textId="7C6436D2" w:rsidR="00507A6E" w:rsidRDefault="00507A6E" w:rsidP="004E21A8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Participated in regular meeting</w:t>
                            </w:r>
                            <w:r w:rsidR="0055603E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s with stakeholders to discuss project progress, changes, </w:t>
                            </w:r>
                            <w:r w:rsidR="00CD02A1">
                              <w:rPr>
                                <w:sz w:val="24"/>
                                <w:szCs w:val="24"/>
                                <w:lang w:val="en-IN"/>
                              </w:rPr>
                              <w:t>challenges.</w:t>
                            </w:r>
                          </w:p>
                          <w:p w14:paraId="7D098763" w14:textId="16FBD8EF" w:rsidR="0039552A" w:rsidRDefault="0039552A" w:rsidP="004E21A8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Developed custom algorithms to solve</w:t>
                            </w:r>
                            <w:r w:rsidR="00CD02A1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complex problem and improve software efficiency.</w:t>
                            </w:r>
                          </w:p>
                          <w:p w14:paraId="57891AF2" w14:textId="28134A09" w:rsidR="00C6544C" w:rsidRDefault="00C6544C" w:rsidP="004E21A8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Analysed code and corrected errors to optimize output.</w:t>
                            </w:r>
                          </w:p>
                          <w:p w14:paraId="0740F320" w14:textId="77777777" w:rsidR="00507A6E" w:rsidRPr="004E21A8" w:rsidRDefault="00507A6E" w:rsidP="0039552A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CF11D" id="_x0000_s1030" type="#_x0000_t202" style="position:absolute;left:0;text-align:left;margin-left:193.5pt;margin-top:74.75pt;width:374.25pt;height:305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" stroked="f">
                <v:fill opacity="0"/>
                <v:textbox>
                  <w:txbxContent>
                    <w:p w14:paraId="4FE8E593" w14:textId="4155EFA3" w:rsidR="00550E6B" w:rsidRPr="00DE4F38" w:rsidRDefault="004E21A8" w:rsidP="008B0CC6">
                      <w:pPr>
                        <w:spacing w:after="0"/>
                        <w:rPr>
                          <w:sz w:val="32"/>
                          <w:szCs w:val="32"/>
                          <w:lang w:val="en-IN"/>
                        </w:rPr>
                      </w:pPr>
                      <w:r w:rsidRPr="00DE4F38">
                        <w:rPr>
                          <w:sz w:val="32"/>
                          <w:szCs w:val="32"/>
                          <w:lang w:val="en-IN"/>
                        </w:rPr>
                        <w:t xml:space="preserve">     </w:t>
                      </w:r>
                      <w:r w:rsidR="00997C8B" w:rsidRPr="00DE4F38">
                        <w:rPr>
                          <w:sz w:val="32"/>
                          <w:szCs w:val="32"/>
                          <w:lang w:val="en-IN"/>
                        </w:rPr>
                        <w:t>Experience</w:t>
                      </w:r>
                    </w:p>
                    <w:p w14:paraId="7DD1E943" w14:textId="6E5FF968" w:rsidR="00997C8B" w:rsidRPr="00DE4F38" w:rsidRDefault="004E21A8" w:rsidP="008B0CC6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DE4F38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       </w:t>
                      </w:r>
                      <w:r w:rsidR="00376D62" w:rsidRPr="00DE4F38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Allianz Technology SE</w:t>
                      </w:r>
                      <w:r w:rsidR="008B0CC6" w:rsidRPr="00DE4F38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-</w:t>
                      </w:r>
                      <w:r w:rsidR="00BD718A" w:rsidRPr="00DE4F38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S</w:t>
                      </w:r>
                      <w:r w:rsidR="008B0CC6" w:rsidRPr="00DE4F38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oftware Engineer</w:t>
                      </w:r>
                    </w:p>
                    <w:p w14:paraId="70B70046" w14:textId="5572A64B" w:rsidR="008B0CC6" w:rsidRDefault="004E21A8" w:rsidP="008B0CC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E4F38">
                        <w:rPr>
                          <w:sz w:val="24"/>
                          <w:szCs w:val="24"/>
                          <w:lang w:val="en-IN"/>
                        </w:rPr>
                        <w:t xml:space="preserve">       </w:t>
                      </w:r>
                      <w:r w:rsidR="001D3B54" w:rsidRPr="003B4DB3">
                        <w:rPr>
                          <w:sz w:val="24"/>
                          <w:szCs w:val="24"/>
                        </w:rPr>
                        <w:t>Trivandrum, India</w:t>
                      </w:r>
                    </w:p>
                    <w:p w14:paraId="2615C292" w14:textId="29668239" w:rsidR="003B4DB3" w:rsidRDefault="004E21A8" w:rsidP="008B0CC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</w:t>
                      </w:r>
                      <w:r w:rsidR="003B4DB3">
                        <w:rPr>
                          <w:sz w:val="24"/>
                          <w:szCs w:val="24"/>
                        </w:rPr>
                        <w:t>11/2021-Current</w:t>
                      </w:r>
                    </w:p>
                    <w:p w14:paraId="2F60E2C3" w14:textId="22882A3A" w:rsidR="003B4DB3" w:rsidRDefault="007755E6" w:rsidP="004E21A8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4E21A8">
                        <w:rPr>
                          <w:sz w:val="24"/>
                          <w:szCs w:val="24"/>
                          <w:lang w:val="en-IN"/>
                        </w:rPr>
                        <w:t>Analysed user requirement to develop and automate software solutions</w:t>
                      </w:r>
                      <w:r w:rsidR="0008450F" w:rsidRPr="004E21A8">
                        <w:rPr>
                          <w:sz w:val="24"/>
                          <w:szCs w:val="24"/>
                          <w:lang w:val="en-IN"/>
                        </w:rPr>
                        <w:t xml:space="preserve"> and created technical specifications.</w:t>
                      </w:r>
                    </w:p>
                    <w:p w14:paraId="1D49AAD4" w14:textId="219C1572" w:rsidR="004E21A8" w:rsidRDefault="004038B4" w:rsidP="004E21A8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Monitored system performance and troubleshoot issues in production </w:t>
                      </w:r>
                      <w:r w:rsidR="00C56F2B">
                        <w:rPr>
                          <w:sz w:val="24"/>
                          <w:szCs w:val="24"/>
                          <w:lang w:val="en-IN"/>
                        </w:rPr>
                        <w:t>environment.</w:t>
                      </w:r>
                    </w:p>
                    <w:p w14:paraId="1E499893" w14:textId="070C0647" w:rsidR="00C56F2B" w:rsidRDefault="00C56F2B" w:rsidP="004E21A8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Created detailed design </w:t>
                      </w:r>
                      <w:r w:rsidR="00CD02A1">
                        <w:rPr>
                          <w:sz w:val="24"/>
                          <w:szCs w:val="24"/>
                          <w:lang w:val="en-IN"/>
                        </w:rPr>
                        <w:t>documents, test</w:t>
                      </w:r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CD02A1">
                        <w:rPr>
                          <w:sz w:val="24"/>
                          <w:szCs w:val="24"/>
                          <w:lang w:val="en-IN"/>
                        </w:rPr>
                        <w:t>plans, user</w:t>
                      </w:r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CD02A1">
                        <w:rPr>
                          <w:sz w:val="24"/>
                          <w:szCs w:val="24"/>
                          <w:lang w:val="en-IN"/>
                        </w:rPr>
                        <w:t>manuals, release</w:t>
                      </w:r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 notes and</w:t>
                      </w:r>
                      <w:r w:rsidR="00507A6E">
                        <w:rPr>
                          <w:sz w:val="24"/>
                          <w:szCs w:val="24"/>
                          <w:lang w:val="en-IN"/>
                        </w:rPr>
                        <w:t xml:space="preserve"> other related documentation</w:t>
                      </w:r>
                      <w:r w:rsidR="00C6544C">
                        <w:rPr>
                          <w:sz w:val="24"/>
                          <w:szCs w:val="24"/>
                          <w:lang w:val="en-IN"/>
                        </w:rPr>
                        <w:t>.</w:t>
                      </w:r>
                    </w:p>
                    <w:p w14:paraId="005501B3" w14:textId="7C6436D2" w:rsidR="00507A6E" w:rsidRDefault="00507A6E" w:rsidP="004E21A8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Participated in regular meeting</w:t>
                      </w:r>
                      <w:r w:rsidR="0055603E">
                        <w:rPr>
                          <w:sz w:val="24"/>
                          <w:szCs w:val="24"/>
                          <w:lang w:val="en-IN"/>
                        </w:rPr>
                        <w:t xml:space="preserve">s with stakeholders to discuss project progress, changes, </w:t>
                      </w:r>
                      <w:r w:rsidR="00CD02A1">
                        <w:rPr>
                          <w:sz w:val="24"/>
                          <w:szCs w:val="24"/>
                          <w:lang w:val="en-IN"/>
                        </w:rPr>
                        <w:t>challenges.</w:t>
                      </w:r>
                    </w:p>
                    <w:p w14:paraId="7D098763" w14:textId="16FBD8EF" w:rsidR="0039552A" w:rsidRDefault="0039552A" w:rsidP="004E21A8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Developed custom algorithms to solve</w:t>
                      </w:r>
                      <w:r w:rsidR="00CD02A1">
                        <w:rPr>
                          <w:sz w:val="24"/>
                          <w:szCs w:val="24"/>
                          <w:lang w:val="en-IN"/>
                        </w:rPr>
                        <w:t xml:space="preserve"> complex problem and improve software efficiency.</w:t>
                      </w:r>
                    </w:p>
                    <w:p w14:paraId="57891AF2" w14:textId="28134A09" w:rsidR="00C6544C" w:rsidRDefault="00C6544C" w:rsidP="004E21A8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Analysed code and corrected errors to optimize output.</w:t>
                      </w:r>
                    </w:p>
                    <w:p w14:paraId="0740F320" w14:textId="77777777" w:rsidR="00507A6E" w:rsidRPr="004E21A8" w:rsidRDefault="00507A6E" w:rsidP="0039552A">
                      <w:pPr>
                        <w:pStyle w:val="ListParagraph"/>
                        <w:spacing w:after="0"/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A1AFC" w:rsidRPr="00550E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C953EA4" wp14:editId="3EED9249">
                <wp:simplePos x="0" y="0"/>
                <wp:positionH relativeFrom="page">
                  <wp:posOffset>2466975</wp:posOffset>
                </wp:positionH>
                <wp:positionV relativeFrom="paragraph">
                  <wp:posOffset>4587875</wp:posOffset>
                </wp:positionV>
                <wp:extent cx="4752975" cy="164782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6478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30757" w14:textId="77777777" w:rsidR="00193366" w:rsidRDefault="00C810C5" w:rsidP="00193366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C810C5">
                              <w:rPr>
                                <w:sz w:val="32"/>
                                <w:szCs w:val="32"/>
                                <w:lang w:val="en-IN"/>
                              </w:rPr>
                              <w:t xml:space="preserve">     </w:t>
                            </w:r>
                            <w:r w:rsidR="000C655F">
                              <w:rPr>
                                <w:sz w:val="32"/>
                                <w:szCs w:val="32"/>
                                <w:lang w:val="en-IN"/>
                              </w:rPr>
                              <w:t>Accomplishmen</w:t>
                            </w:r>
                            <w:r w:rsidR="00193366">
                              <w:rPr>
                                <w:sz w:val="32"/>
                                <w:szCs w:val="32"/>
                                <w:lang w:val="en-IN"/>
                              </w:rPr>
                              <w:t>ts</w:t>
                            </w:r>
                          </w:p>
                          <w:p w14:paraId="26BDD042" w14:textId="7D65873D" w:rsidR="00C810C5" w:rsidRDefault="000C655F" w:rsidP="009B33CB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290C23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Distinguished </w:t>
                            </w:r>
                            <w:r w:rsidR="00EF6077">
                              <w:rPr>
                                <w:sz w:val="24"/>
                                <w:szCs w:val="24"/>
                                <w:lang w:val="en-IN"/>
                              </w:rPr>
                              <w:t>p</w:t>
                            </w:r>
                            <w:r w:rsidRPr="00290C23">
                              <w:rPr>
                                <w:sz w:val="24"/>
                                <w:szCs w:val="24"/>
                                <w:lang w:val="en-IN"/>
                              </w:rPr>
                              <w:t>erformer of Applications</w:t>
                            </w:r>
                            <w:r w:rsidR="006764A1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290C23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1-Central Functions </w:t>
                            </w:r>
                            <w:r w:rsidR="00193366" w:rsidRPr="00290C23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Pr="00290C23">
                              <w:rPr>
                                <w:sz w:val="24"/>
                                <w:szCs w:val="24"/>
                                <w:lang w:val="en-IN"/>
                              </w:rPr>
                              <w:t>Platform</w:t>
                            </w:r>
                            <w:r w:rsidR="006764A1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of Allianz Technology SE</w:t>
                            </w:r>
                            <w:r w:rsidR="005F7335">
                              <w:rPr>
                                <w:sz w:val="24"/>
                                <w:szCs w:val="24"/>
                                <w:lang w:val="en-IN"/>
                              </w:rPr>
                              <w:t>.</w:t>
                            </w:r>
                          </w:p>
                          <w:p w14:paraId="506D438A" w14:textId="3B757022" w:rsidR="00290C23" w:rsidRDefault="009B1AA7" w:rsidP="009B33CB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Spot </w:t>
                            </w:r>
                            <w:r w:rsidR="00EA1AFC">
                              <w:rPr>
                                <w:sz w:val="24"/>
                                <w:szCs w:val="24"/>
                                <w:lang w:val="en-IN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ward for fast learning of the concepts and going extra mile.</w:t>
                            </w:r>
                          </w:p>
                          <w:p w14:paraId="4F762AE0" w14:textId="0CA68C45" w:rsidR="009B1AA7" w:rsidRPr="00290C23" w:rsidRDefault="00262D9E" w:rsidP="009B33CB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Spot </w:t>
                            </w:r>
                            <w:r w:rsidR="00EA1AFC">
                              <w:rPr>
                                <w:sz w:val="24"/>
                                <w:szCs w:val="24"/>
                                <w:lang w:val="en-IN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ward for migrating the batch processing jobs from old system to new system</w:t>
                            </w:r>
                            <w:r w:rsidR="00EA1AFC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thereby reducing the cost to half.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53EA4" id="_x0000_s1031" type="#_x0000_t202" style="position:absolute;left:0;text-align:left;margin-left:194.25pt;margin-top:361.25pt;width:374.25pt;height:129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" stroked="f">
                <v:fill opacity="0"/>
                <v:textbox>
                  <w:txbxContent>
                    <w:p w14:paraId="69F30757" w14:textId="77777777" w:rsidR="00193366" w:rsidRDefault="00C810C5" w:rsidP="00193366">
                      <w:pPr>
                        <w:spacing w:after="0"/>
                        <w:rPr>
                          <w:sz w:val="32"/>
                          <w:szCs w:val="32"/>
                          <w:lang w:val="en-IN"/>
                        </w:rPr>
                      </w:pPr>
                      <w:r w:rsidRPr="00C810C5">
                        <w:rPr>
                          <w:sz w:val="32"/>
                          <w:szCs w:val="32"/>
                          <w:lang w:val="en-IN"/>
                        </w:rPr>
                        <w:t xml:space="preserve">     </w:t>
                      </w:r>
                      <w:r w:rsidR="000C655F">
                        <w:rPr>
                          <w:sz w:val="32"/>
                          <w:szCs w:val="32"/>
                          <w:lang w:val="en-IN"/>
                        </w:rPr>
                        <w:t>Accomplishmen</w:t>
                      </w:r>
                      <w:r w:rsidR="00193366">
                        <w:rPr>
                          <w:sz w:val="32"/>
                          <w:szCs w:val="32"/>
                          <w:lang w:val="en-IN"/>
                        </w:rPr>
                        <w:t>ts</w:t>
                      </w:r>
                    </w:p>
                    <w:p w14:paraId="26BDD042" w14:textId="7D65873D" w:rsidR="00C810C5" w:rsidRDefault="000C655F" w:rsidP="009B33CB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290C23">
                        <w:rPr>
                          <w:sz w:val="24"/>
                          <w:szCs w:val="24"/>
                          <w:lang w:val="en-IN"/>
                        </w:rPr>
                        <w:t xml:space="preserve">Distinguished </w:t>
                      </w:r>
                      <w:r w:rsidR="00EF6077">
                        <w:rPr>
                          <w:sz w:val="24"/>
                          <w:szCs w:val="24"/>
                          <w:lang w:val="en-IN"/>
                        </w:rPr>
                        <w:t>p</w:t>
                      </w:r>
                      <w:r w:rsidRPr="00290C23">
                        <w:rPr>
                          <w:sz w:val="24"/>
                          <w:szCs w:val="24"/>
                          <w:lang w:val="en-IN"/>
                        </w:rPr>
                        <w:t>erformer of Applications</w:t>
                      </w:r>
                      <w:r w:rsidR="006764A1">
                        <w:rPr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290C23">
                        <w:rPr>
                          <w:sz w:val="24"/>
                          <w:szCs w:val="24"/>
                          <w:lang w:val="en-IN"/>
                        </w:rPr>
                        <w:t xml:space="preserve">1-Central Functions </w:t>
                      </w:r>
                      <w:r w:rsidR="00193366" w:rsidRPr="00290C23">
                        <w:rPr>
                          <w:sz w:val="24"/>
                          <w:szCs w:val="24"/>
                          <w:lang w:val="en-IN"/>
                        </w:rPr>
                        <w:t xml:space="preserve">  </w:t>
                      </w:r>
                      <w:r w:rsidRPr="00290C23">
                        <w:rPr>
                          <w:sz w:val="24"/>
                          <w:szCs w:val="24"/>
                          <w:lang w:val="en-IN"/>
                        </w:rPr>
                        <w:t>Platform</w:t>
                      </w:r>
                      <w:r w:rsidR="006764A1">
                        <w:rPr>
                          <w:sz w:val="24"/>
                          <w:szCs w:val="24"/>
                          <w:lang w:val="en-IN"/>
                        </w:rPr>
                        <w:t xml:space="preserve"> of Allianz Technology SE</w:t>
                      </w:r>
                      <w:r w:rsidR="005F7335">
                        <w:rPr>
                          <w:sz w:val="24"/>
                          <w:szCs w:val="24"/>
                          <w:lang w:val="en-IN"/>
                        </w:rPr>
                        <w:t>.</w:t>
                      </w:r>
                    </w:p>
                    <w:p w14:paraId="506D438A" w14:textId="3B757022" w:rsidR="00290C23" w:rsidRDefault="009B1AA7" w:rsidP="009B33CB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Spot </w:t>
                      </w:r>
                      <w:r w:rsidR="00EA1AFC">
                        <w:rPr>
                          <w:sz w:val="24"/>
                          <w:szCs w:val="24"/>
                          <w:lang w:val="en-IN"/>
                        </w:rPr>
                        <w:t>a</w:t>
                      </w:r>
                      <w:r>
                        <w:rPr>
                          <w:sz w:val="24"/>
                          <w:szCs w:val="24"/>
                          <w:lang w:val="en-IN"/>
                        </w:rPr>
                        <w:t>ward for fast learning of the concepts and going extra mile.</w:t>
                      </w:r>
                    </w:p>
                    <w:p w14:paraId="4F762AE0" w14:textId="0CA68C45" w:rsidR="009B1AA7" w:rsidRPr="00290C23" w:rsidRDefault="00262D9E" w:rsidP="009B33CB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Spot </w:t>
                      </w:r>
                      <w:r w:rsidR="00EA1AFC">
                        <w:rPr>
                          <w:sz w:val="24"/>
                          <w:szCs w:val="24"/>
                          <w:lang w:val="en-IN"/>
                        </w:rPr>
                        <w:t>a</w:t>
                      </w:r>
                      <w:r>
                        <w:rPr>
                          <w:sz w:val="24"/>
                          <w:szCs w:val="24"/>
                          <w:lang w:val="en-IN"/>
                        </w:rPr>
                        <w:t>ward for migrating the batch processing jobs from old system to new system</w:t>
                      </w:r>
                      <w:r w:rsidR="00EA1AFC">
                        <w:rPr>
                          <w:sz w:val="24"/>
                          <w:szCs w:val="24"/>
                          <w:lang w:val="en-IN"/>
                        </w:rPr>
                        <w:t xml:space="preserve"> thereby reducing the cost to half.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B7768" w:rsidRPr="00B6101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D0BAF1" wp14:editId="0C4A92CA">
                <wp:simplePos x="0" y="0"/>
                <wp:positionH relativeFrom="column">
                  <wp:posOffset>-371475</wp:posOffset>
                </wp:positionH>
                <wp:positionV relativeFrom="paragraph">
                  <wp:posOffset>3482975</wp:posOffset>
                </wp:positionV>
                <wp:extent cx="2419350" cy="192405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2870A" w14:textId="77777777" w:rsidR="0034136B" w:rsidRDefault="00B6101E" w:rsidP="0034136B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6101E">
                              <w:rPr>
                                <w:sz w:val="32"/>
                                <w:szCs w:val="32"/>
                                <w:lang w:val="en-US"/>
                              </w:rPr>
                              <w:t>Educ</w:t>
                            </w:r>
                            <w:r w:rsidR="0034136B">
                              <w:rPr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Pr="00B6101E">
                              <w:rPr>
                                <w:sz w:val="32"/>
                                <w:szCs w:val="32"/>
                                <w:lang w:val="en-US"/>
                              </w:rPr>
                              <w:t>tion and Training</w:t>
                            </w:r>
                          </w:p>
                          <w:p w14:paraId="76EAF037" w14:textId="77777777" w:rsidR="0034136B" w:rsidRDefault="0034136B" w:rsidP="0034136B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4136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Bachelor of Technology</w:t>
                            </w:r>
                          </w:p>
                          <w:p w14:paraId="33F21C8D" w14:textId="77777777" w:rsidR="0034136B" w:rsidRDefault="0034136B" w:rsidP="0034136B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4136B">
                              <w:rPr>
                                <w:sz w:val="24"/>
                                <w:szCs w:val="24"/>
                                <w:lang w:val="en-US"/>
                              </w:rPr>
                              <w:t>Mechanical Engineering</w:t>
                            </w:r>
                          </w:p>
                          <w:p w14:paraId="4A68DB6C" w14:textId="77777777" w:rsidR="0034136B" w:rsidRDefault="0034136B" w:rsidP="0034136B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4136B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APJ Abdul kalam Technologica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l</w:t>
                            </w:r>
                          </w:p>
                          <w:p w14:paraId="34F308BC" w14:textId="77777777" w:rsidR="0034136B" w:rsidRDefault="0034136B" w:rsidP="0034136B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4136B">
                              <w:rPr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University</w:t>
                            </w:r>
                          </w:p>
                          <w:p w14:paraId="74ED93BE" w14:textId="7FFD56AC" w:rsidR="0034136B" w:rsidRPr="0034136B" w:rsidRDefault="0034136B" w:rsidP="0034136B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Trivandrum</w:t>
                            </w:r>
                          </w:p>
                          <w:p w14:paraId="682D6C85" w14:textId="77777777" w:rsidR="0034136B" w:rsidRPr="0034136B" w:rsidRDefault="0034136B" w:rsidP="0034136B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</w:p>
                          <w:p w14:paraId="360729B6" w14:textId="77777777" w:rsidR="0034136B" w:rsidRPr="0034136B" w:rsidRDefault="0034136B">
                            <w:pPr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0BAF1" id="_x0000_s1032" type="#_x0000_t202" style="position:absolute;left:0;text-align:left;margin-left:-29.25pt;margin-top:274.25pt;width:190.5pt;height:15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" stroked="f">
                <v:textbox>
                  <w:txbxContent>
                    <w:p w14:paraId="7292870A" w14:textId="77777777" w:rsidR="0034136B" w:rsidRDefault="00B6101E" w:rsidP="0034136B">
                      <w:pPr>
                        <w:spacing w:after="0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B6101E">
                        <w:rPr>
                          <w:sz w:val="32"/>
                          <w:szCs w:val="32"/>
                          <w:lang w:val="en-US"/>
                        </w:rPr>
                        <w:t>Educ</w:t>
                      </w:r>
                      <w:r w:rsidR="0034136B">
                        <w:rPr>
                          <w:sz w:val="32"/>
                          <w:szCs w:val="32"/>
                          <w:lang w:val="en-US"/>
                        </w:rPr>
                        <w:t>a</w:t>
                      </w:r>
                      <w:r w:rsidRPr="00B6101E">
                        <w:rPr>
                          <w:sz w:val="32"/>
                          <w:szCs w:val="32"/>
                          <w:lang w:val="en-US"/>
                        </w:rPr>
                        <w:t>tion and Training</w:t>
                      </w:r>
                    </w:p>
                    <w:p w14:paraId="76EAF037" w14:textId="77777777" w:rsidR="0034136B" w:rsidRDefault="0034136B" w:rsidP="0034136B">
                      <w:pPr>
                        <w:spacing w:after="0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34136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Bachelor of Technology</w:t>
                      </w:r>
                    </w:p>
                    <w:p w14:paraId="33F21C8D" w14:textId="77777777" w:rsidR="0034136B" w:rsidRDefault="0034136B" w:rsidP="0034136B">
                      <w:pPr>
                        <w:spacing w:after="0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34136B">
                        <w:rPr>
                          <w:sz w:val="24"/>
                          <w:szCs w:val="24"/>
                          <w:lang w:val="en-US"/>
                        </w:rPr>
                        <w:t>Mechanical Engineering</w:t>
                      </w:r>
                    </w:p>
                    <w:p w14:paraId="4A68DB6C" w14:textId="77777777" w:rsidR="0034136B" w:rsidRDefault="0034136B" w:rsidP="0034136B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34136B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APJ Abdul kalam Technologica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l</w:t>
                      </w:r>
                    </w:p>
                    <w:p w14:paraId="34F308BC" w14:textId="77777777" w:rsidR="0034136B" w:rsidRDefault="0034136B" w:rsidP="0034136B">
                      <w:pPr>
                        <w:spacing w:after="0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34136B">
                        <w:rPr>
                          <w:b/>
                          <w:bCs/>
                          <w:sz w:val="24"/>
                          <w:szCs w:val="24"/>
                          <w:lang w:val="en-IN"/>
                        </w:rPr>
                        <w:t>University</w:t>
                      </w:r>
                    </w:p>
                    <w:p w14:paraId="74ED93BE" w14:textId="7FFD56AC" w:rsidR="0034136B" w:rsidRPr="0034136B" w:rsidRDefault="0034136B" w:rsidP="0034136B">
                      <w:pPr>
                        <w:spacing w:after="0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>Trivandrum</w:t>
                      </w:r>
                    </w:p>
                    <w:p w14:paraId="682D6C85" w14:textId="77777777" w:rsidR="0034136B" w:rsidRPr="0034136B" w:rsidRDefault="0034136B" w:rsidP="0034136B">
                      <w:pPr>
                        <w:spacing w:after="0"/>
                        <w:rPr>
                          <w:sz w:val="32"/>
                          <w:szCs w:val="32"/>
                          <w:lang w:val="en-IN"/>
                        </w:rPr>
                      </w:pPr>
                    </w:p>
                    <w:p w14:paraId="360729B6" w14:textId="77777777" w:rsidR="0034136B" w:rsidRPr="0034136B" w:rsidRDefault="0034136B">
                      <w:pPr>
                        <w:rPr>
                          <w:sz w:val="32"/>
                          <w:szCs w:val="32"/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6101E" w:rsidRPr="0059253F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70E0A16" wp14:editId="54467162">
                <wp:simplePos x="0" y="0"/>
                <wp:positionH relativeFrom="margin">
                  <wp:posOffset>-590550</wp:posOffset>
                </wp:positionH>
                <wp:positionV relativeFrom="paragraph">
                  <wp:posOffset>339725</wp:posOffset>
                </wp:positionV>
                <wp:extent cx="2047875" cy="2933700"/>
                <wp:effectExtent l="0" t="0" r="952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93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81DE9" w14:textId="6050B122" w:rsidR="0059253F" w:rsidRDefault="00B6101E" w:rsidP="0034136B">
                            <w:pPr>
                              <w:spacing w:after="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  </w:t>
                            </w:r>
                            <w:r w:rsidR="0059253F" w:rsidRPr="0059253F">
                              <w:rPr>
                                <w:sz w:val="36"/>
                                <w:szCs w:val="36"/>
                                <w:lang w:val="en-US"/>
                              </w:rPr>
                              <w:t>Skills</w:t>
                            </w:r>
                          </w:p>
                          <w:p w14:paraId="0924287C" w14:textId="2B695DDB" w:rsidR="00B6101E" w:rsidRDefault="00B6101E" w:rsidP="00B6101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6101E">
                              <w:rPr>
                                <w:sz w:val="22"/>
                                <w:szCs w:val="22"/>
                                <w:lang w:val="en-US"/>
                              </w:rPr>
                              <w:t>Python</w:t>
                            </w:r>
                          </w:p>
                          <w:p w14:paraId="0C6A7234" w14:textId="7CC1146F" w:rsidR="000B7768" w:rsidRPr="00B6101E" w:rsidRDefault="000B7768" w:rsidP="00B6101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C++</w:t>
                            </w:r>
                          </w:p>
                          <w:p w14:paraId="036A0AE3" w14:textId="20547583" w:rsidR="00B6101E" w:rsidRPr="00B6101E" w:rsidRDefault="00B6101E" w:rsidP="00B6101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6101E">
                              <w:rPr>
                                <w:sz w:val="22"/>
                                <w:szCs w:val="22"/>
                                <w:lang w:val="en-US"/>
                              </w:rPr>
                              <w:t>Machine Learning</w:t>
                            </w:r>
                          </w:p>
                          <w:p w14:paraId="4BDD87AC" w14:textId="0EB32725" w:rsidR="00B6101E" w:rsidRPr="00B6101E" w:rsidRDefault="00B6101E" w:rsidP="00B6101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6101E">
                              <w:rPr>
                                <w:sz w:val="22"/>
                                <w:szCs w:val="22"/>
                                <w:lang w:val="en-US"/>
                              </w:rPr>
                              <w:t>SVM</w:t>
                            </w:r>
                          </w:p>
                          <w:p w14:paraId="0C9BD801" w14:textId="453F1185" w:rsidR="00B6101E" w:rsidRPr="00B6101E" w:rsidRDefault="00B6101E" w:rsidP="00B6101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6101E">
                              <w:rPr>
                                <w:sz w:val="22"/>
                                <w:szCs w:val="22"/>
                                <w:lang w:val="en-US"/>
                              </w:rPr>
                              <w:t>Deep learning</w:t>
                            </w:r>
                          </w:p>
                          <w:p w14:paraId="71DC4445" w14:textId="4EBEC9F9" w:rsidR="00B6101E" w:rsidRPr="00B6101E" w:rsidRDefault="00B6101E" w:rsidP="00B6101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6101E">
                              <w:rPr>
                                <w:sz w:val="22"/>
                                <w:szCs w:val="22"/>
                                <w:lang w:val="en-US"/>
                              </w:rPr>
                              <w:t>Computer Vision</w:t>
                            </w:r>
                          </w:p>
                          <w:p w14:paraId="14EEFA93" w14:textId="17725FE3" w:rsidR="00B6101E" w:rsidRPr="00B6101E" w:rsidRDefault="00B6101E" w:rsidP="00B6101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6101E">
                              <w:rPr>
                                <w:sz w:val="22"/>
                                <w:szCs w:val="22"/>
                                <w:lang w:val="en-US"/>
                              </w:rPr>
                              <w:t>TensorFlow</w:t>
                            </w:r>
                          </w:p>
                          <w:p w14:paraId="2406A3F1" w14:textId="440A543D" w:rsidR="00B6101E" w:rsidRPr="00B6101E" w:rsidRDefault="00B6101E" w:rsidP="00B6101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6101E">
                              <w:rPr>
                                <w:sz w:val="22"/>
                                <w:szCs w:val="22"/>
                                <w:lang w:val="en-US"/>
                              </w:rPr>
                              <w:t>PyTorch</w:t>
                            </w:r>
                          </w:p>
                          <w:p w14:paraId="6AECED8E" w14:textId="20059C0B" w:rsidR="00B6101E" w:rsidRPr="00B6101E" w:rsidRDefault="00B6101E" w:rsidP="00B6101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6101E">
                              <w:rPr>
                                <w:sz w:val="22"/>
                                <w:szCs w:val="22"/>
                                <w:lang w:val="en-US"/>
                              </w:rPr>
                              <w:t>Keras</w:t>
                            </w:r>
                          </w:p>
                          <w:p w14:paraId="236D9A60" w14:textId="3303635E" w:rsidR="00B6101E" w:rsidRPr="00B6101E" w:rsidRDefault="00B6101E" w:rsidP="00B6101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6101E">
                              <w:rPr>
                                <w:sz w:val="22"/>
                                <w:szCs w:val="22"/>
                                <w:lang w:val="en-US"/>
                              </w:rPr>
                              <w:t>Software Development</w:t>
                            </w:r>
                          </w:p>
                          <w:p w14:paraId="5A10994D" w14:textId="41013F17" w:rsidR="00B6101E" w:rsidRPr="00B6101E" w:rsidRDefault="00B6101E" w:rsidP="00B6101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spacing w:after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B6101E">
                              <w:rPr>
                                <w:sz w:val="22"/>
                                <w:szCs w:val="22"/>
                                <w:lang w:val="en-US"/>
                              </w:rPr>
                              <w:t>NLP</w:t>
                            </w:r>
                          </w:p>
                          <w:p w14:paraId="25616BB7" w14:textId="77777777" w:rsidR="0059253F" w:rsidRDefault="0059253F" w:rsidP="0059253F">
                            <w:pPr>
                              <w:spacing w:before="240" w:after="24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1EF6E9AD" w14:textId="77777777" w:rsidR="0059253F" w:rsidRDefault="0059253F" w:rsidP="0059253F">
                            <w:pPr>
                              <w:spacing w:after="240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3B725FF4" w14:textId="77777777" w:rsidR="0059253F" w:rsidRPr="0059253F" w:rsidRDefault="0059253F" w:rsidP="0059253F">
                            <w:pPr>
                              <w:spacing w:before="100" w:beforeAutospacing="1" w:after="100" w:afterAutospacing="1" w:line="240" w:lineRule="auto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E0A16" id="_x0000_s1033" type="#_x0000_t202" style="position:absolute;left:0;text-align:left;margin-left:-46.5pt;margin-top:26.75pt;width:161.25pt;height:23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" stroked="f">
                <v:textbox>
                  <w:txbxContent>
                    <w:p w14:paraId="77A81DE9" w14:textId="6050B122" w:rsidR="0059253F" w:rsidRDefault="00B6101E" w:rsidP="0034136B">
                      <w:pPr>
                        <w:spacing w:after="0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   </w:t>
                      </w:r>
                      <w:r w:rsidR="0059253F" w:rsidRPr="0059253F">
                        <w:rPr>
                          <w:sz w:val="36"/>
                          <w:szCs w:val="36"/>
                          <w:lang w:val="en-US"/>
                        </w:rPr>
                        <w:t>Skills</w:t>
                      </w:r>
                    </w:p>
                    <w:p w14:paraId="0924287C" w14:textId="2B695DDB" w:rsidR="00B6101E" w:rsidRDefault="00B6101E" w:rsidP="00B6101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B6101E">
                        <w:rPr>
                          <w:sz w:val="22"/>
                          <w:szCs w:val="22"/>
                          <w:lang w:val="en-US"/>
                        </w:rPr>
                        <w:t>Python</w:t>
                      </w:r>
                    </w:p>
                    <w:p w14:paraId="0C6A7234" w14:textId="7CC1146F" w:rsidR="000B7768" w:rsidRPr="00B6101E" w:rsidRDefault="000B7768" w:rsidP="00B6101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C++</w:t>
                      </w:r>
                    </w:p>
                    <w:p w14:paraId="036A0AE3" w14:textId="20547583" w:rsidR="00B6101E" w:rsidRPr="00B6101E" w:rsidRDefault="00B6101E" w:rsidP="00B6101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B6101E">
                        <w:rPr>
                          <w:sz w:val="22"/>
                          <w:szCs w:val="22"/>
                          <w:lang w:val="en-US"/>
                        </w:rPr>
                        <w:t>Machine Learning</w:t>
                      </w:r>
                    </w:p>
                    <w:p w14:paraId="4BDD87AC" w14:textId="0EB32725" w:rsidR="00B6101E" w:rsidRPr="00B6101E" w:rsidRDefault="00B6101E" w:rsidP="00B6101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B6101E">
                        <w:rPr>
                          <w:sz w:val="22"/>
                          <w:szCs w:val="22"/>
                          <w:lang w:val="en-US"/>
                        </w:rPr>
                        <w:t>SVM</w:t>
                      </w:r>
                    </w:p>
                    <w:p w14:paraId="0C9BD801" w14:textId="453F1185" w:rsidR="00B6101E" w:rsidRPr="00B6101E" w:rsidRDefault="00B6101E" w:rsidP="00B6101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B6101E">
                        <w:rPr>
                          <w:sz w:val="22"/>
                          <w:szCs w:val="22"/>
                          <w:lang w:val="en-US"/>
                        </w:rPr>
                        <w:t>Deep learning</w:t>
                      </w:r>
                    </w:p>
                    <w:p w14:paraId="71DC4445" w14:textId="4EBEC9F9" w:rsidR="00B6101E" w:rsidRPr="00B6101E" w:rsidRDefault="00B6101E" w:rsidP="00B6101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B6101E">
                        <w:rPr>
                          <w:sz w:val="22"/>
                          <w:szCs w:val="22"/>
                          <w:lang w:val="en-US"/>
                        </w:rPr>
                        <w:t>Computer Vision</w:t>
                      </w:r>
                    </w:p>
                    <w:p w14:paraId="14EEFA93" w14:textId="17725FE3" w:rsidR="00B6101E" w:rsidRPr="00B6101E" w:rsidRDefault="00B6101E" w:rsidP="00B6101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B6101E">
                        <w:rPr>
                          <w:sz w:val="22"/>
                          <w:szCs w:val="22"/>
                          <w:lang w:val="en-US"/>
                        </w:rPr>
                        <w:t>TensorFlow</w:t>
                      </w:r>
                    </w:p>
                    <w:p w14:paraId="2406A3F1" w14:textId="440A543D" w:rsidR="00B6101E" w:rsidRPr="00B6101E" w:rsidRDefault="00B6101E" w:rsidP="00B6101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B6101E">
                        <w:rPr>
                          <w:sz w:val="22"/>
                          <w:szCs w:val="22"/>
                          <w:lang w:val="en-US"/>
                        </w:rPr>
                        <w:t>PyTorch</w:t>
                      </w:r>
                    </w:p>
                    <w:p w14:paraId="6AECED8E" w14:textId="20059C0B" w:rsidR="00B6101E" w:rsidRPr="00B6101E" w:rsidRDefault="00B6101E" w:rsidP="00B6101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B6101E">
                        <w:rPr>
                          <w:sz w:val="22"/>
                          <w:szCs w:val="22"/>
                          <w:lang w:val="en-US"/>
                        </w:rPr>
                        <w:t>Keras</w:t>
                      </w:r>
                    </w:p>
                    <w:p w14:paraId="236D9A60" w14:textId="3303635E" w:rsidR="00B6101E" w:rsidRPr="00B6101E" w:rsidRDefault="00B6101E" w:rsidP="00B6101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B6101E">
                        <w:rPr>
                          <w:sz w:val="22"/>
                          <w:szCs w:val="22"/>
                          <w:lang w:val="en-US"/>
                        </w:rPr>
                        <w:t>Software Development</w:t>
                      </w:r>
                    </w:p>
                    <w:p w14:paraId="5A10994D" w14:textId="41013F17" w:rsidR="00B6101E" w:rsidRPr="00B6101E" w:rsidRDefault="00B6101E" w:rsidP="00B6101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spacing w:after="0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B6101E">
                        <w:rPr>
                          <w:sz w:val="22"/>
                          <w:szCs w:val="22"/>
                          <w:lang w:val="en-US"/>
                        </w:rPr>
                        <w:t>NLP</w:t>
                      </w:r>
                    </w:p>
                    <w:p w14:paraId="25616BB7" w14:textId="77777777" w:rsidR="0059253F" w:rsidRDefault="0059253F" w:rsidP="0059253F">
                      <w:pPr>
                        <w:spacing w:before="240" w:after="240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1EF6E9AD" w14:textId="77777777" w:rsidR="0059253F" w:rsidRDefault="0059253F" w:rsidP="0059253F">
                      <w:pPr>
                        <w:spacing w:after="240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3B725FF4" w14:textId="77777777" w:rsidR="0059253F" w:rsidRPr="0059253F" w:rsidRDefault="0059253F" w:rsidP="0059253F">
                      <w:pPr>
                        <w:spacing w:before="100" w:beforeAutospacing="1" w:after="100" w:afterAutospacing="1" w:line="240" w:lineRule="auto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6B035C" w14:textId="77777777" w:rsidR="00AA4022" w:rsidRPr="00AA4022" w:rsidRDefault="00AA4022" w:rsidP="00AA4022">
      <w:pPr>
        <w:rPr>
          <w:lang w:val="en-US"/>
        </w:rPr>
      </w:pPr>
    </w:p>
    <w:p w14:paraId="25D134F1" w14:textId="5B3552F2" w:rsidR="00AA4022" w:rsidRPr="00AA4022" w:rsidRDefault="00AA4022" w:rsidP="00AA4022">
      <w:pPr>
        <w:rPr>
          <w:lang w:val="en-US"/>
        </w:rPr>
      </w:pPr>
    </w:p>
    <w:p w14:paraId="2D4FE9E1" w14:textId="77777777" w:rsidR="00AA4022" w:rsidRPr="00AA4022" w:rsidRDefault="00AA4022" w:rsidP="00AA4022">
      <w:pPr>
        <w:rPr>
          <w:lang w:val="en-US"/>
        </w:rPr>
      </w:pPr>
    </w:p>
    <w:p w14:paraId="4A1AEE31" w14:textId="4BCCCDB4" w:rsidR="00AA4022" w:rsidRPr="00AA4022" w:rsidRDefault="00AA4022" w:rsidP="00AA4022">
      <w:pPr>
        <w:rPr>
          <w:lang w:val="en-US"/>
        </w:rPr>
      </w:pPr>
    </w:p>
    <w:p w14:paraId="166AAFEC" w14:textId="60DA15FC" w:rsidR="00AA4022" w:rsidRPr="00AA4022" w:rsidRDefault="00AA4022" w:rsidP="00AA4022">
      <w:pPr>
        <w:rPr>
          <w:lang w:val="en-US"/>
        </w:rPr>
      </w:pPr>
    </w:p>
    <w:p w14:paraId="0CCAF480" w14:textId="02E329E1" w:rsidR="00AA4022" w:rsidRPr="00AA4022" w:rsidRDefault="00C00909" w:rsidP="00AA4022">
      <w:pPr>
        <w:rPr>
          <w:lang w:val="en-US"/>
        </w:rPr>
      </w:pPr>
      <w:r w:rsidRPr="003413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A03100" wp14:editId="55E3A5A7">
                <wp:simplePos x="0" y="0"/>
                <wp:positionH relativeFrom="column">
                  <wp:posOffset>-349250</wp:posOffset>
                </wp:positionH>
                <wp:positionV relativeFrom="paragraph">
                  <wp:posOffset>3418490</wp:posOffset>
                </wp:positionV>
                <wp:extent cx="2295525" cy="1404620"/>
                <wp:effectExtent l="0" t="0" r="9525" b="63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D92D0" w14:textId="7097430E" w:rsidR="0034136B" w:rsidRPr="0034136B" w:rsidRDefault="0034136B" w:rsidP="0034136B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4136B">
                              <w:rPr>
                                <w:sz w:val="32"/>
                                <w:szCs w:val="32"/>
                                <w:lang w:val="en-US"/>
                              </w:rPr>
                              <w:t>Languages</w:t>
                            </w:r>
                          </w:p>
                          <w:p w14:paraId="39D8A2D8" w14:textId="22D6AECF" w:rsidR="0034136B" w:rsidRPr="0034136B" w:rsidRDefault="0034136B" w:rsidP="0034136B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136B">
                              <w:rPr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nglish</w:t>
                            </w:r>
                          </w:p>
                          <w:p w14:paraId="3F8D75B2" w14:textId="4EFE1AC9" w:rsidR="0034136B" w:rsidRPr="0034136B" w:rsidRDefault="0034136B" w:rsidP="0034136B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136B">
                              <w:rPr>
                                <w:sz w:val="24"/>
                                <w:szCs w:val="24"/>
                                <w:lang w:val="en-US"/>
                              </w:rPr>
                              <w:t>Malayalam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A03100" id="_x0000_s1034" type="#_x0000_t202" style="position:absolute;margin-left:-27.5pt;margin-top:269.15pt;width:180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" stroked="f">
                <v:textbox style="mso-fit-shape-to-text:t">
                  <w:txbxContent>
                    <w:p w14:paraId="219D92D0" w14:textId="7097430E" w:rsidR="0034136B" w:rsidRPr="0034136B" w:rsidRDefault="0034136B" w:rsidP="0034136B">
                      <w:pPr>
                        <w:spacing w:after="0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34136B">
                        <w:rPr>
                          <w:sz w:val="32"/>
                          <w:szCs w:val="32"/>
                          <w:lang w:val="en-US"/>
                        </w:rPr>
                        <w:t>Languages</w:t>
                      </w:r>
                    </w:p>
                    <w:p w14:paraId="39D8A2D8" w14:textId="22D6AECF" w:rsidR="0034136B" w:rsidRPr="0034136B" w:rsidRDefault="0034136B" w:rsidP="0034136B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4136B">
                        <w:rPr>
                          <w:sz w:val="24"/>
                          <w:szCs w:val="24"/>
                          <w:lang w:val="en-US"/>
                        </w:rPr>
                        <w:t>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nglish</w:t>
                      </w:r>
                    </w:p>
                    <w:p w14:paraId="3F8D75B2" w14:textId="4EFE1AC9" w:rsidR="0034136B" w:rsidRPr="0034136B" w:rsidRDefault="0034136B" w:rsidP="0034136B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4136B">
                        <w:rPr>
                          <w:sz w:val="24"/>
                          <w:szCs w:val="24"/>
                          <w:lang w:val="en-US"/>
                        </w:rPr>
                        <w:t>Malayalam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67B4" w:rsidRPr="00B6101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17E0C15" wp14:editId="20A48308">
                <wp:simplePos x="0" y="0"/>
                <wp:positionH relativeFrom="page">
                  <wp:posOffset>101950</wp:posOffset>
                </wp:positionH>
                <wp:positionV relativeFrom="paragraph">
                  <wp:posOffset>2028825</wp:posOffset>
                </wp:positionV>
                <wp:extent cx="2492375" cy="169164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2375" cy="16916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D0508" w14:textId="51748ACD" w:rsidR="00D72D7C" w:rsidRDefault="00EB47A1" w:rsidP="00D72D7C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Certifications</w:t>
                            </w:r>
                          </w:p>
                          <w:p w14:paraId="11D8320A" w14:textId="5E8439BE" w:rsidR="00D72D7C" w:rsidRDefault="00160FC2" w:rsidP="00160FC2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it-IT"/>
                              </w:rPr>
                              <w:t>I</w:t>
                            </w:r>
                            <w:r w:rsidR="001467B4" w:rsidRPr="00160FC2">
                              <w:rPr>
                                <w:sz w:val="24"/>
                                <w:szCs w:val="24"/>
                                <w:lang w:val="it-IT"/>
                              </w:rPr>
                              <w:t xml:space="preserve">BM Data Science Professional </w:t>
                            </w:r>
                            <w:r w:rsidR="004D232D">
                              <w:rPr>
                                <w:sz w:val="24"/>
                                <w:szCs w:val="24"/>
                                <w:lang w:val="it-IT"/>
                              </w:rPr>
                              <w:t>C</w:t>
                            </w:r>
                            <w:r w:rsidR="004D232D" w:rsidRPr="00160FC2">
                              <w:rPr>
                                <w:sz w:val="24"/>
                                <w:szCs w:val="24"/>
                                <w:lang w:val="it-IT"/>
                              </w:rPr>
                              <w:t>ertification</w:t>
                            </w:r>
                          </w:p>
                          <w:p w14:paraId="0C2A40DB" w14:textId="6C010811" w:rsidR="005B4902" w:rsidRPr="005B4902" w:rsidRDefault="005B4902" w:rsidP="00160FC2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5B4902">
                              <w:rPr>
                                <w:sz w:val="24"/>
                                <w:szCs w:val="24"/>
                                <w:lang w:val="en-IN"/>
                              </w:rPr>
                              <w:t>IBM AI Engineering Professional Cert</w:t>
                            </w: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>ification</w:t>
                            </w:r>
                          </w:p>
                          <w:p w14:paraId="2E047456" w14:textId="77777777" w:rsidR="00D72D7C" w:rsidRPr="005B4902" w:rsidRDefault="00D72D7C" w:rsidP="00D72D7C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</w:p>
                          <w:p w14:paraId="7BEFE4C0" w14:textId="77777777" w:rsidR="00D72D7C" w:rsidRPr="005B4902" w:rsidRDefault="00D72D7C" w:rsidP="00D72D7C">
                            <w:pPr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E0C15" id="_x0000_s1035" type="#_x0000_t202" style="position:absolute;margin-left:8.05pt;margin-top:159.75pt;width:196.25pt;height:133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" stroked="f">
                <v:fill opacity="0"/>
                <v:textbox>
                  <w:txbxContent>
                    <w:p w14:paraId="06CD0508" w14:textId="51748ACD" w:rsidR="00D72D7C" w:rsidRDefault="00EB47A1" w:rsidP="00D72D7C">
                      <w:pPr>
                        <w:spacing w:after="0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Certifications</w:t>
                      </w:r>
                    </w:p>
                    <w:p w14:paraId="11D8320A" w14:textId="5E8439BE" w:rsidR="00D72D7C" w:rsidRDefault="00160FC2" w:rsidP="00160FC2">
                      <w:pPr>
                        <w:spacing w:after="0"/>
                        <w:rPr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sz w:val="24"/>
                          <w:szCs w:val="24"/>
                          <w:lang w:val="it-IT"/>
                        </w:rPr>
                        <w:t>I</w:t>
                      </w:r>
                      <w:r w:rsidR="001467B4" w:rsidRPr="00160FC2">
                        <w:rPr>
                          <w:sz w:val="24"/>
                          <w:szCs w:val="24"/>
                          <w:lang w:val="it-IT"/>
                        </w:rPr>
                        <w:t xml:space="preserve">BM Data Science Professional </w:t>
                      </w:r>
                      <w:r w:rsidR="004D232D">
                        <w:rPr>
                          <w:sz w:val="24"/>
                          <w:szCs w:val="24"/>
                          <w:lang w:val="it-IT"/>
                        </w:rPr>
                        <w:t>C</w:t>
                      </w:r>
                      <w:r w:rsidR="004D232D" w:rsidRPr="00160FC2">
                        <w:rPr>
                          <w:sz w:val="24"/>
                          <w:szCs w:val="24"/>
                          <w:lang w:val="it-IT"/>
                        </w:rPr>
                        <w:t>ertification</w:t>
                      </w:r>
                    </w:p>
                    <w:p w14:paraId="0C2A40DB" w14:textId="6C010811" w:rsidR="005B4902" w:rsidRPr="005B4902" w:rsidRDefault="005B4902" w:rsidP="00160FC2">
                      <w:pPr>
                        <w:spacing w:after="0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5B4902">
                        <w:rPr>
                          <w:sz w:val="24"/>
                          <w:szCs w:val="24"/>
                          <w:lang w:val="en-IN"/>
                        </w:rPr>
                        <w:t>IBM AI Engineering Professional Cert</w:t>
                      </w:r>
                      <w:r>
                        <w:rPr>
                          <w:sz w:val="24"/>
                          <w:szCs w:val="24"/>
                          <w:lang w:val="en-IN"/>
                        </w:rPr>
                        <w:t>ification</w:t>
                      </w:r>
                    </w:p>
                    <w:p w14:paraId="2E047456" w14:textId="77777777" w:rsidR="00D72D7C" w:rsidRPr="005B4902" w:rsidRDefault="00D72D7C" w:rsidP="00D72D7C">
                      <w:pPr>
                        <w:spacing w:after="0"/>
                        <w:rPr>
                          <w:sz w:val="32"/>
                          <w:szCs w:val="32"/>
                          <w:lang w:val="en-IN"/>
                        </w:rPr>
                      </w:pPr>
                    </w:p>
                    <w:p w14:paraId="7BEFE4C0" w14:textId="77777777" w:rsidR="00D72D7C" w:rsidRPr="005B4902" w:rsidRDefault="00D72D7C" w:rsidP="00D72D7C">
                      <w:pPr>
                        <w:rPr>
                          <w:sz w:val="32"/>
                          <w:szCs w:val="32"/>
                          <w:lang w:val="en-IN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CD8EE72" w14:textId="07B02C2A" w:rsidR="00AA4022" w:rsidRPr="00AA4022" w:rsidRDefault="00AA4022" w:rsidP="00AA4022">
      <w:pPr>
        <w:rPr>
          <w:lang w:val="en-US"/>
        </w:rPr>
      </w:pPr>
    </w:p>
    <w:p w14:paraId="42F868A3" w14:textId="43EEB612" w:rsidR="00AA4022" w:rsidRPr="00AA4022" w:rsidRDefault="00AA4022" w:rsidP="00AA4022">
      <w:pPr>
        <w:rPr>
          <w:lang w:val="en-US"/>
        </w:rPr>
      </w:pPr>
    </w:p>
    <w:p w14:paraId="0F1B3E9C" w14:textId="37CBB2FF" w:rsidR="00AA4022" w:rsidRPr="00AA4022" w:rsidRDefault="00543B28" w:rsidP="00AA4022">
      <w:pPr>
        <w:rPr>
          <w:lang w:val="en-US"/>
        </w:rPr>
      </w:pPr>
      <w:r w:rsidRPr="00550E6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37D6D4D" wp14:editId="04A2CED9">
                <wp:simplePos x="0" y="0"/>
                <wp:positionH relativeFrom="margin">
                  <wp:posOffset>2047875</wp:posOffset>
                </wp:positionH>
                <wp:positionV relativeFrom="paragraph">
                  <wp:posOffset>168341</wp:posOffset>
                </wp:positionV>
                <wp:extent cx="4718685" cy="159639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685" cy="159639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87A7E" w14:textId="33939C93" w:rsidR="00643062" w:rsidRDefault="00643062" w:rsidP="00643062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C810C5">
                              <w:rPr>
                                <w:sz w:val="32"/>
                                <w:szCs w:val="32"/>
                                <w:lang w:val="en-IN"/>
                              </w:rPr>
                              <w:t xml:space="preserve">     </w:t>
                            </w:r>
                            <w:r>
                              <w:rPr>
                                <w:sz w:val="32"/>
                                <w:szCs w:val="32"/>
                                <w:lang w:val="en-IN"/>
                              </w:rPr>
                              <w:t xml:space="preserve">Project </w:t>
                            </w:r>
                            <w:r w:rsidR="00D407D4">
                              <w:rPr>
                                <w:sz w:val="32"/>
                                <w:szCs w:val="32"/>
                                <w:lang w:val="en-IN"/>
                              </w:rPr>
                              <w:t>2</w:t>
                            </w:r>
                          </w:p>
                          <w:p w14:paraId="2DF01119" w14:textId="07AF5A38" w:rsidR="00643062" w:rsidRPr="00C20EC0" w:rsidRDefault="0024212F" w:rsidP="00643062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AI Project with Deep </w:t>
                            </w:r>
                            <w:r w:rsidR="00B07E54">
                              <w:rPr>
                                <w:sz w:val="24"/>
                                <w:szCs w:val="24"/>
                                <w:lang w:val="en-IN"/>
                              </w:rPr>
                              <w:t>learning: Concrete crack detection d</w:t>
                            </w:r>
                            <w:r w:rsidR="009238C7">
                              <w:rPr>
                                <w:sz w:val="24"/>
                                <w:szCs w:val="24"/>
                                <w:lang w:val="en-IN"/>
                              </w:rPr>
                              <w:t>e</w:t>
                            </w:r>
                            <w:r w:rsidR="00B07E54">
                              <w:rPr>
                                <w:sz w:val="24"/>
                                <w:szCs w:val="24"/>
                                <w:lang w:val="en-IN"/>
                              </w:rPr>
                              <w:t>ep learning model</w:t>
                            </w:r>
                            <w:r w:rsidR="00CF0784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has been developed using forty thousand image dataset</w:t>
                            </w:r>
                            <w:r w:rsidR="00F12E0D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eighty five percent data used for</w:t>
                            </w:r>
                            <w:r w:rsidR="00D26DCB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training and fifteen percent used for </w:t>
                            </w:r>
                            <w:r w:rsidR="00FE22B1">
                              <w:rPr>
                                <w:sz w:val="24"/>
                                <w:szCs w:val="24"/>
                                <w:lang w:val="en-IN"/>
                              </w:rPr>
                              <w:t>validation, used</w:t>
                            </w:r>
                            <w:r w:rsidR="00D26DCB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pretrained </w:t>
                            </w:r>
                            <w:r w:rsidR="00FE22B1">
                              <w:rPr>
                                <w:sz w:val="24"/>
                                <w:szCs w:val="24"/>
                                <w:lang w:val="en-IN"/>
                              </w:rPr>
                              <w:t>P</w:t>
                            </w:r>
                            <w:r w:rsidR="00AA4022">
                              <w:rPr>
                                <w:sz w:val="24"/>
                                <w:szCs w:val="24"/>
                                <w:lang w:val="en-IN"/>
                              </w:rPr>
                              <w:t>ytorch</w:t>
                            </w:r>
                            <w:r w:rsidR="00E77227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and</w:t>
                            </w:r>
                            <w:r w:rsidR="00AA4022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FE22B1">
                              <w:rPr>
                                <w:sz w:val="24"/>
                                <w:szCs w:val="24"/>
                                <w:lang w:val="en-IN"/>
                              </w:rPr>
                              <w:t>K</w:t>
                            </w:r>
                            <w:r w:rsidR="00AA4022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eras </w:t>
                            </w:r>
                            <w:r w:rsidR="00A97204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  </w:t>
                            </w:r>
                            <w:r w:rsidR="00FD1E35">
                              <w:rPr>
                                <w:sz w:val="24"/>
                                <w:szCs w:val="24"/>
                                <w:lang w:val="en-IN"/>
                              </w:rPr>
                              <w:t>R</w:t>
                            </w:r>
                            <w:r w:rsidR="00C370F9">
                              <w:rPr>
                                <w:sz w:val="24"/>
                                <w:szCs w:val="24"/>
                                <w:lang w:val="en-IN"/>
                              </w:rPr>
                              <w:t xml:space="preserve">esNet50 </w:t>
                            </w:r>
                            <w:r w:rsidR="00AA4022">
                              <w:rPr>
                                <w:sz w:val="24"/>
                                <w:szCs w:val="24"/>
                                <w:lang w:val="en-IN"/>
                              </w:rPr>
                              <w:t>model for training</w:t>
                            </w:r>
                            <w:r w:rsidR="00FE22B1">
                              <w:rPr>
                                <w:sz w:val="24"/>
                                <w:szCs w:val="24"/>
                                <w:lang w:val="en-IN"/>
                              </w:rPr>
                              <w:t>.</w:t>
                            </w:r>
                          </w:p>
                          <w:p w14:paraId="6DCCBBA7" w14:textId="017E087B" w:rsidR="00643062" w:rsidRPr="00C20EC0" w:rsidRDefault="00643062" w:rsidP="00643062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D6D4D" id="_x0000_s1036" type="#_x0000_t202" style="position:absolute;margin-left:161.25pt;margin-top:13.25pt;width:371.55pt;height:125.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" stroked="f">
                <v:fill opacity="0"/>
                <v:textbox>
                  <w:txbxContent>
                    <w:p w14:paraId="6A287A7E" w14:textId="33939C93" w:rsidR="00643062" w:rsidRDefault="00643062" w:rsidP="00643062">
                      <w:pPr>
                        <w:spacing w:after="0"/>
                        <w:rPr>
                          <w:sz w:val="32"/>
                          <w:szCs w:val="32"/>
                          <w:lang w:val="en-IN"/>
                        </w:rPr>
                      </w:pPr>
                      <w:r w:rsidRPr="00C810C5">
                        <w:rPr>
                          <w:sz w:val="32"/>
                          <w:szCs w:val="32"/>
                          <w:lang w:val="en-IN"/>
                        </w:rPr>
                        <w:t xml:space="preserve">     </w:t>
                      </w:r>
                      <w:r>
                        <w:rPr>
                          <w:sz w:val="32"/>
                          <w:szCs w:val="32"/>
                          <w:lang w:val="en-IN"/>
                        </w:rPr>
                        <w:t xml:space="preserve">Project </w:t>
                      </w:r>
                      <w:r w:rsidR="00D407D4">
                        <w:rPr>
                          <w:sz w:val="32"/>
                          <w:szCs w:val="32"/>
                          <w:lang w:val="en-IN"/>
                        </w:rPr>
                        <w:t>2</w:t>
                      </w:r>
                    </w:p>
                    <w:p w14:paraId="2DF01119" w14:textId="07AF5A38" w:rsidR="00643062" w:rsidRPr="00C20EC0" w:rsidRDefault="0024212F" w:rsidP="00643062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sz w:val="24"/>
                          <w:szCs w:val="24"/>
                          <w:lang w:val="en-IN"/>
                        </w:rPr>
                        <w:t xml:space="preserve">AI Project with Deep </w:t>
                      </w:r>
                      <w:r w:rsidR="00B07E54">
                        <w:rPr>
                          <w:sz w:val="24"/>
                          <w:szCs w:val="24"/>
                          <w:lang w:val="en-IN"/>
                        </w:rPr>
                        <w:t>learning: Concrete crack detection d</w:t>
                      </w:r>
                      <w:r w:rsidR="009238C7">
                        <w:rPr>
                          <w:sz w:val="24"/>
                          <w:szCs w:val="24"/>
                          <w:lang w:val="en-IN"/>
                        </w:rPr>
                        <w:t>e</w:t>
                      </w:r>
                      <w:r w:rsidR="00B07E54">
                        <w:rPr>
                          <w:sz w:val="24"/>
                          <w:szCs w:val="24"/>
                          <w:lang w:val="en-IN"/>
                        </w:rPr>
                        <w:t>ep learning model</w:t>
                      </w:r>
                      <w:r w:rsidR="00CF0784">
                        <w:rPr>
                          <w:sz w:val="24"/>
                          <w:szCs w:val="24"/>
                          <w:lang w:val="en-IN"/>
                        </w:rPr>
                        <w:t xml:space="preserve"> has been developed using forty thousand image dataset</w:t>
                      </w:r>
                      <w:r w:rsidR="00F12E0D">
                        <w:rPr>
                          <w:sz w:val="24"/>
                          <w:szCs w:val="24"/>
                          <w:lang w:val="en-IN"/>
                        </w:rPr>
                        <w:t xml:space="preserve"> eighty five percent data used for</w:t>
                      </w:r>
                      <w:r w:rsidR="00D26DCB">
                        <w:rPr>
                          <w:sz w:val="24"/>
                          <w:szCs w:val="24"/>
                          <w:lang w:val="en-IN"/>
                        </w:rPr>
                        <w:t xml:space="preserve"> training and fifteen percent used for </w:t>
                      </w:r>
                      <w:r w:rsidR="00FE22B1">
                        <w:rPr>
                          <w:sz w:val="24"/>
                          <w:szCs w:val="24"/>
                          <w:lang w:val="en-IN"/>
                        </w:rPr>
                        <w:t>validation, used</w:t>
                      </w:r>
                      <w:r w:rsidR="00D26DCB">
                        <w:rPr>
                          <w:sz w:val="24"/>
                          <w:szCs w:val="24"/>
                          <w:lang w:val="en-IN"/>
                        </w:rPr>
                        <w:t xml:space="preserve"> pretrained </w:t>
                      </w:r>
                      <w:r w:rsidR="00FE22B1">
                        <w:rPr>
                          <w:sz w:val="24"/>
                          <w:szCs w:val="24"/>
                          <w:lang w:val="en-IN"/>
                        </w:rPr>
                        <w:t>P</w:t>
                      </w:r>
                      <w:r w:rsidR="00AA4022">
                        <w:rPr>
                          <w:sz w:val="24"/>
                          <w:szCs w:val="24"/>
                          <w:lang w:val="en-IN"/>
                        </w:rPr>
                        <w:t>ytorch</w:t>
                      </w:r>
                      <w:r w:rsidR="00E77227">
                        <w:rPr>
                          <w:sz w:val="24"/>
                          <w:szCs w:val="24"/>
                          <w:lang w:val="en-IN"/>
                        </w:rPr>
                        <w:t xml:space="preserve"> and</w:t>
                      </w:r>
                      <w:r w:rsidR="00AA4022">
                        <w:rPr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FE22B1">
                        <w:rPr>
                          <w:sz w:val="24"/>
                          <w:szCs w:val="24"/>
                          <w:lang w:val="en-IN"/>
                        </w:rPr>
                        <w:t>K</w:t>
                      </w:r>
                      <w:r w:rsidR="00AA4022">
                        <w:rPr>
                          <w:sz w:val="24"/>
                          <w:szCs w:val="24"/>
                          <w:lang w:val="en-IN"/>
                        </w:rPr>
                        <w:t xml:space="preserve">eras </w:t>
                      </w:r>
                      <w:r w:rsidR="00A97204">
                        <w:rPr>
                          <w:sz w:val="24"/>
                          <w:szCs w:val="24"/>
                          <w:lang w:val="en-IN"/>
                        </w:rPr>
                        <w:t xml:space="preserve">  </w:t>
                      </w:r>
                      <w:r w:rsidR="00FD1E35">
                        <w:rPr>
                          <w:sz w:val="24"/>
                          <w:szCs w:val="24"/>
                          <w:lang w:val="en-IN"/>
                        </w:rPr>
                        <w:t>R</w:t>
                      </w:r>
                      <w:r w:rsidR="00C370F9">
                        <w:rPr>
                          <w:sz w:val="24"/>
                          <w:szCs w:val="24"/>
                          <w:lang w:val="en-IN"/>
                        </w:rPr>
                        <w:t xml:space="preserve">esNet50 </w:t>
                      </w:r>
                      <w:r w:rsidR="00AA4022">
                        <w:rPr>
                          <w:sz w:val="24"/>
                          <w:szCs w:val="24"/>
                          <w:lang w:val="en-IN"/>
                        </w:rPr>
                        <w:t>model for training</w:t>
                      </w:r>
                      <w:r w:rsidR="00FE22B1">
                        <w:rPr>
                          <w:sz w:val="24"/>
                          <w:szCs w:val="24"/>
                          <w:lang w:val="en-IN"/>
                        </w:rPr>
                        <w:t>.</w:t>
                      </w:r>
                    </w:p>
                    <w:p w14:paraId="6DCCBBA7" w14:textId="017E087B" w:rsidR="00643062" w:rsidRPr="00C20EC0" w:rsidRDefault="00643062" w:rsidP="00643062">
                      <w:pPr>
                        <w:pStyle w:val="ListParagraph"/>
                        <w:spacing w:after="0"/>
                        <w:jc w:val="both"/>
                        <w:rPr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E1E360" w14:textId="0805866C" w:rsidR="00AA4022" w:rsidRPr="00AA4022" w:rsidRDefault="00AA4022" w:rsidP="00AA4022">
      <w:pPr>
        <w:rPr>
          <w:lang w:val="en-US"/>
        </w:rPr>
      </w:pPr>
    </w:p>
    <w:p w14:paraId="63BA4459" w14:textId="12421C6A" w:rsidR="00AA4022" w:rsidRPr="00AA4022" w:rsidRDefault="00AA4022" w:rsidP="00AA4022">
      <w:pPr>
        <w:rPr>
          <w:lang w:val="en-US"/>
        </w:rPr>
      </w:pPr>
    </w:p>
    <w:sectPr w:rsidR="00AA4022" w:rsidRPr="00AA4022" w:rsidSect="00543B28">
      <w:headerReference w:type="even" r:id="rId12"/>
      <w:headerReference w:type="default" r:id="rId13"/>
      <w:footerReference w:type="default" r:id="rId14"/>
      <w:headerReference w:type="first" r:id="rId15"/>
      <w:pgSz w:w="11907" w:h="18711"/>
      <w:pgMar w:top="720" w:right="720" w:bottom="720" w:left="720" w:header="0" w:footer="11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B0037" w14:textId="77777777" w:rsidR="006C281A" w:rsidRDefault="006C281A">
      <w:pPr>
        <w:spacing w:after="0" w:line="240" w:lineRule="auto"/>
      </w:pPr>
      <w:r>
        <w:separator/>
      </w:r>
    </w:p>
  </w:endnote>
  <w:endnote w:type="continuationSeparator" w:id="0">
    <w:p w14:paraId="2AB64DD4" w14:textId="77777777" w:rsidR="006C281A" w:rsidRDefault="006C2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2CB22" w14:textId="77777777" w:rsidR="001144F2" w:rsidRDefault="00D305DB">
    <w:pPr>
      <w:pStyle w:val="alatunniste"/>
    </w:pPr>
    <w:r>
      <w:rPr>
        <w:noProof/>
      </w:rPr>
      <mc:AlternateContent>
        <mc:Choice Requires="wps">
          <w:drawing>
            <wp:anchor distT="0" distB="0" distL="365760" distR="365760" simplePos="0" relativeHeight="251659264" behindDoc="0" locked="0" layoutInCell="1" allowOverlap="0" wp14:anchorId="1B175FCA" wp14:editId="6AC2957B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445770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kstiruutu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380BD3" w14:textId="77777777" w:rsidR="001144F2" w:rsidRDefault="00D305DB">
                          <w:pPr>
                            <w:pStyle w:val="Yhteystiedot"/>
                          </w:pPr>
                          <w:r>
                            <w:t xml:space="preserve">Sivu 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w14:anchorId="1B175FCA" id="_x0000_t202" coordsize="21600,21600" o:spt="202" path="m,l,21600r21600,l21600,xe">
              <v:stroke joinstyle="miter"/>
              <v:path gradientshapeok="t" o:connecttype="rect"/>
            </v:shapetype>
            <v:shape id="Tekstiruutu 7" o:spid="_x0000_s1037" type="#_x0000_t202" style="position:absolute;margin-left:0;margin-top:0;width:150pt;height:682.5pt;z-index:251659264;visibility:visible;mso-wrap-style:square;mso-width-percent:246;mso-height-percent:400;mso-left-percent:59;mso-wrap-distance-left:28.8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" o:allowoverlap="f" filled="f" stroked="f" strokeweight=".5pt">
              <v:textbox style="mso-fit-shape-to-text:t" inset="0,0,0,0">
                <w:txbxContent>
                  <w:p w14:paraId="63380BD3" w14:textId="77777777" w:rsidR="001144F2" w:rsidRDefault="00D305DB">
                    <w:pPr>
                      <w:pStyle w:val="Yhteystiedot"/>
                    </w:pPr>
                    <w:r>
                      <w:t xml:space="preserve">Sivu 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C64FE" w14:textId="77777777" w:rsidR="006C281A" w:rsidRDefault="006C281A">
      <w:pPr>
        <w:spacing w:after="0" w:line="240" w:lineRule="auto"/>
      </w:pPr>
      <w:r>
        <w:separator/>
      </w:r>
    </w:p>
  </w:footnote>
  <w:footnote w:type="continuationSeparator" w:id="0">
    <w:p w14:paraId="1CAAC0C3" w14:textId="77777777" w:rsidR="006C281A" w:rsidRDefault="006C2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1437A" w14:textId="78E11E53" w:rsidR="00E2667D" w:rsidRDefault="00E266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C9410" w14:textId="5ECD8E68" w:rsidR="001144F2" w:rsidRDefault="00D305DB">
    <w:pPr>
      <w:pStyle w:val="yltunniste"/>
    </w:pPr>
    <w:r>
      <w:rPr>
        <w:noProof/>
      </w:rPr>
      <mc:AlternateContent>
        <mc:Choice Requires="wps">
          <w:drawing>
            <wp:anchor distT="0" distB="0" distL="365760" distR="365760" simplePos="0" relativeHeight="251668480" behindDoc="1" locked="0" layoutInCell="1" allowOverlap="1" wp14:anchorId="3AF41EAC" wp14:editId="42498F9D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2570480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uora yhdysviiv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72325525" id="Suora yhdysviiva 2" o:spid="_x0000_s1026" style="position:absolute;z-index:-251648000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" strokecolor="#b2b2b2 [3205]" strokeweight=".5pt"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17EA2" w14:textId="248AF288" w:rsidR="001144F2" w:rsidRDefault="00D305DB">
    <w:pPr>
      <w:pStyle w:val="yltunniste"/>
    </w:pPr>
    <w:r>
      <w:rPr>
        <w:noProof/>
      </w:rPr>
      <mc:AlternateContent>
        <mc:Choice Requires="wps">
          <w:drawing>
            <wp:anchor distT="0" distB="0" distL="365760" distR="365760" simplePos="0" relativeHeight="251666432" behindDoc="1" locked="0" layoutInCell="1" allowOverlap="1" wp14:anchorId="45ED8C5D" wp14:editId="1ADCD68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2570480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uora yhdysviiva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06BE5CA2" id="Suora yhdysviiva 9" o:spid="_x0000_s1026" style="position:absolute;z-index:-251650048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304D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C3B7F"/>
    <w:multiLevelType w:val="hybridMultilevel"/>
    <w:tmpl w:val="5E428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05E60"/>
    <w:multiLevelType w:val="hybridMultilevel"/>
    <w:tmpl w:val="CC30C5A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1EC47AB0"/>
    <w:multiLevelType w:val="hybridMultilevel"/>
    <w:tmpl w:val="D7C2BA36"/>
    <w:lvl w:ilvl="0" w:tplc="54EC712C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75C84"/>
    <w:multiLevelType w:val="hybridMultilevel"/>
    <w:tmpl w:val="1AB4C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F1EC3"/>
    <w:multiLevelType w:val="hybridMultilevel"/>
    <w:tmpl w:val="8ED89D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D9766F"/>
    <w:multiLevelType w:val="hybridMultilevel"/>
    <w:tmpl w:val="F57C4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C145E"/>
    <w:multiLevelType w:val="hybridMultilevel"/>
    <w:tmpl w:val="FF6A2A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B14BA"/>
    <w:multiLevelType w:val="hybridMultilevel"/>
    <w:tmpl w:val="C82CE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B0D3D"/>
    <w:multiLevelType w:val="hybridMultilevel"/>
    <w:tmpl w:val="3258A5EA"/>
    <w:lvl w:ilvl="0" w:tplc="004A7578">
      <w:start w:val="1"/>
      <w:numFmt w:val="bullet"/>
      <w:pStyle w:val="Trkekohta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982B59"/>
    <w:multiLevelType w:val="hybridMultilevel"/>
    <w:tmpl w:val="59BA89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330F68"/>
    <w:multiLevelType w:val="hybridMultilevel"/>
    <w:tmpl w:val="537AD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787557">
    <w:abstractNumId w:val="0"/>
  </w:num>
  <w:num w:numId="2" w16cid:durableId="1345089061">
    <w:abstractNumId w:val="11"/>
  </w:num>
  <w:num w:numId="3" w16cid:durableId="1135608757">
    <w:abstractNumId w:val="11"/>
    <w:lvlOverride w:ilvl="0">
      <w:startOverride w:val="1"/>
    </w:lvlOverride>
  </w:num>
  <w:num w:numId="4" w16cid:durableId="18507782">
    <w:abstractNumId w:val="3"/>
  </w:num>
  <w:num w:numId="5" w16cid:durableId="1044984293">
    <w:abstractNumId w:val="3"/>
    <w:lvlOverride w:ilvl="0">
      <w:startOverride w:val="1"/>
    </w:lvlOverride>
  </w:num>
  <w:num w:numId="6" w16cid:durableId="725690414">
    <w:abstractNumId w:val="8"/>
  </w:num>
  <w:num w:numId="7" w16cid:durableId="1681203907">
    <w:abstractNumId w:val="3"/>
  </w:num>
  <w:num w:numId="8" w16cid:durableId="1213733321">
    <w:abstractNumId w:val="8"/>
  </w:num>
  <w:num w:numId="9" w16cid:durableId="1666127718">
    <w:abstractNumId w:val="3"/>
    <w:lvlOverride w:ilvl="0">
      <w:startOverride w:val="1"/>
    </w:lvlOverride>
  </w:num>
  <w:num w:numId="10" w16cid:durableId="399793749">
    <w:abstractNumId w:val="7"/>
  </w:num>
  <w:num w:numId="11" w16cid:durableId="2006395777">
    <w:abstractNumId w:val="3"/>
    <w:lvlOverride w:ilvl="0">
      <w:startOverride w:val="1"/>
    </w:lvlOverride>
  </w:num>
  <w:num w:numId="12" w16cid:durableId="736974916">
    <w:abstractNumId w:val="3"/>
  </w:num>
  <w:num w:numId="13" w16cid:durableId="680395753">
    <w:abstractNumId w:val="3"/>
  </w:num>
  <w:num w:numId="14" w16cid:durableId="532890785">
    <w:abstractNumId w:val="3"/>
    <w:lvlOverride w:ilvl="0">
      <w:startOverride w:val="1"/>
    </w:lvlOverride>
  </w:num>
  <w:num w:numId="15" w16cid:durableId="1139957454">
    <w:abstractNumId w:val="12"/>
  </w:num>
  <w:num w:numId="16" w16cid:durableId="2050833010">
    <w:abstractNumId w:val="3"/>
  </w:num>
  <w:num w:numId="17" w16cid:durableId="1249122778">
    <w:abstractNumId w:val="3"/>
    <w:lvlOverride w:ilvl="0">
      <w:startOverride w:val="1"/>
    </w:lvlOverride>
  </w:num>
  <w:num w:numId="18" w16cid:durableId="133832758">
    <w:abstractNumId w:val="14"/>
  </w:num>
  <w:num w:numId="19" w16cid:durableId="1867794419">
    <w:abstractNumId w:val="2"/>
  </w:num>
  <w:num w:numId="20" w16cid:durableId="2041585886">
    <w:abstractNumId w:val="5"/>
  </w:num>
  <w:num w:numId="21" w16cid:durableId="922101723">
    <w:abstractNumId w:val="10"/>
  </w:num>
  <w:num w:numId="22" w16cid:durableId="1575822402">
    <w:abstractNumId w:val="9"/>
  </w:num>
  <w:num w:numId="23" w16cid:durableId="392391309">
    <w:abstractNumId w:val="13"/>
  </w:num>
  <w:num w:numId="24" w16cid:durableId="1042633007">
    <w:abstractNumId w:val="6"/>
  </w:num>
  <w:num w:numId="25" w16cid:durableId="2024168457">
    <w:abstractNumId w:val="1"/>
  </w:num>
  <w:num w:numId="26" w16cid:durableId="12566712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attachedTemplate r:id="rId1"/>
  <w:defaultTabStop w:val="1304"/>
  <w:hyphenationZone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44"/>
    <w:rsid w:val="000322FF"/>
    <w:rsid w:val="0008450F"/>
    <w:rsid w:val="00087D11"/>
    <w:rsid w:val="000B7768"/>
    <w:rsid w:val="000C655F"/>
    <w:rsid w:val="001026BD"/>
    <w:rsid w:val="001144F2"/>
    <w:rsid w:val="0012040C"/>
    <w:rsid w:val="00140ED9"/>
    <w:rsid w:val="001467B4"/>
    <w:rsid w:val="00160FC2"/>
    <w:rsid w:val="00193366"/>
    <w:rsid w:val="001D3B54"/>
    <w:rsid w:val="0024212F"/>
    <w:rsid w:val="00262D9E"/>
    <w:rsid w:val="00290C23"/>
    <w:rsid w:val="00326B95"/>
    <w:rsid w:val="0034136B"/>
    <w:rsid w:val="0034728F"/>
    <w:rsid w:val="00370989"/>
    <w:rsid w:val="00376D62"/>
    <w:rsid w:val="00386276"/>
    <w:rsid w:val="0039552A"/>
    <w:rsid w:val="003B4DB3"/>
    <w:rsid w:val="003C0E72"/>
    <w:rsid w:val="003C1F3E"/>
    <w:rsid w:val="004038B4"/>
    <w:rsid w:val="004C36A9"/>
    <w:rsid w:val="004D232D"/>
    <w:rsid w:val="004E21A8"/>
    <w:rsid w:val="00507A6E"/>
    <w:rsid w:val="00514744"/>
    <w:rsid w:val="0054394E"/>
    <w:rsid w:val="00543B28"/>
    <w:rsid w:val="00550E6B"/>
    <w:rsid w:val="0055603E"/>
    <w:rsid w:val="005654CB"/>
    <w:rsid w:val="00574EF8"/>
    <w:rsid w:val="0059253F"/>
    <w:rsid w:val="005B4902"/>
    <w:rsid w:val="005F7335"/>
    <w:rsid w:val="006042D9"/>
    <w:rsid w:val="00640014"/>
    <w:rsid w:val="00643062"/>
    <w:rsid w:val="00644304"/>
    <w:rsid w:val="006764A1"/>
    <w:rsid w:val="0068545C"/>
    <w:rsid w:val="006B415A"/>
    <w:rsid w:val="006B6E6B"/>
    <w:rsid w:val="006C281A"/>
    <w:rsid w:val="006D3689"/>
    <w:rsid w:val="00715DC2"/>
    <w:rsid w:val="007223A1"/>
    <w:rsid w:val="007435B8"/>
    <w:rsid w:val="0076488F"/>
    <w:rsid w:val="007755E6"/>
    <w:rsid w:val="007804A4"/>
    <w:rsid w:val="007A6413"/>
    <w:rsid w:val="007D07DE"/>
    <w:rsid w:val="00895D23"/>
    <w:rsid w:val="008A02FA"/>
    <w:rsid w:val="008B0CC6"/>
    <w:rsid w:val="008D5FB2"/>
    <w:rsid w:val="008E1ABD"/>
    <w:rsid w:val="009238C7"/>
    <w:rsid w:val="0095118B"/>
    <w:rsid w:val="00983125"/>
    <w:rsid w:val="00997C8B"/>
    <w:rsid w:val="009B1AA7"/>
    <w:rsid w:val="009D79B2"/>
    <w:rsid w:val="00A97204"/>
    <w:rsid w:val="00AA4022"/>
    <w:rsid w:val="00AC5AE0"/>
    <w:rsid w:val="00AF2245"/>
    <w:rsid w:val="00B07E54"/>
    <w:rsid w:val="00B42600"/>
    <w:rsid w:val="00B42821"/>
    <w:rsid w:val="00B4628C"/>
    <w:rsid w:val="00B46409"/>
    <w:rsid w:val="00B6101E"/>
    <w:rsid w:val="00B77D78"/>
    <w:rsid w:val="00BD718A"/>
    <w:rsid w:val="00C00909"/>
    <w:rsid w:val="00C20EC0"/>
    <w:rsid w:val="00C32848"/>
    <w:rsid w:val="00C370F9"/>
    <w:rsid w:val="00C56F2B"/>
    <w:rsid w:val="00C6544C"/>
    <w:rsid w:val="00C67519"/>
    <w:rsid w:val="00C778A7"/>
    <w:rsid w:val="00C810C5"/>
    <w:rsid w:val="00C81DAF"/>
    <w:rsid w:val="00CB7EF2"/>
    <w:rsid w:val="00CD02A1"/>
    <w:rsid w:val="00CF0784"/>
    <w:rsid w:val="00D034AC"/>
    <w:rsid w:val="00D26DCB"/>
    <w:rsid w:val="00D27A16"/>
    <w:rsid w:val="00D305DB"/>
    <w:rsid w:val="00D407D4"/>
    <w:rsid w:val="00D72D7C"/>
    <w:rsid w:val="00DA4B6C"/>
    <w:rsid w:val="00DB6D38"/>
    <w:rsid w:val="00DE4F38"/>
    <w:rsid w:val="00E142A5"/>
    <w:rsid w:val="00E2667D"/>
    <w:rsid w:val="00E77227"/>
    <w:rsid w:val="00EA1AFC"/>
    <w:rsid w:val="00EB47A1"/>
    <w:rsid w:val="00EF6077"/>
    <w:rsid w:val="00F053F0"/>
    <w:rsid w:val="00F12E0D"/>
    <w:rsid w:val="00F67B97"/>
    <w:rsid w:val="00F7547F"/>
    <w:rsid w:val="00F82C3A"/>
    <w:rsid w:val="00FA402D"/>
    <w:rsid w:val="00FD1E35"/>
    <w:rsid w:val="00FE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FB502"/>
  <w15:chartTrackingRefBased/>
  <w15:docId w15:val="{86D7CD77-3A3F-42B1-919B-5AF471E6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lang w:val="fi-FI" w:eastAsia="fi-FI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tsikko1">
    <w:name w:val="otsikko 1"/>
    <w:basedOn w:val="Normal"/>
    <w:next w:val="Normal"/>
    <w:link w:val="Otsikon1merkki"/>
    <w:uiPriority w:val="2"/>
    <w:qFormat/>
    <w:pPr>
      <w:spacing w:after="60" w:line="240" w:lineRule="auto"/>
      <w:outlineLvl w:val="0"/>
    </w:pPr>
    <w:rPr>
      <w:caps/>
      <w:color w:val="969696" w:themeColor="accent3"/>
    </w:rPr>
  </w:style>
  <w:style w:type="paragraph" w:customStyle="1" w:styleId="otsikko2">
    <w:name w:val="otsikko 2"/>
    <w:basedOn w:val="Normal"/>
    <w:next w:val="Normal"/>
    <w:link w:val="Otsikon2merkki"/>
    <w:uiPriority w:val="2"/>
    <w:unhideWhenUsed/>
    <w:qFormat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customStyle="1" w:styleId="yltunniste">
    <w:name w:val="ylätunniste"/>
    <w:basedOn w:val="Normal"/>
    <w:link w:val="Yltunnisteenmerkki"/>
    <w:uiPriority w:val="99"/>
    <w:unhideWhenUsed/>
    <w:pPr>
      <w:spacing w:after="0" w:line="240" w:lineRule="auto"/>
    </w:pPr>
  </w:style>
  <w:style w:type="character" w:customStyle="1" w:styleId="Yltunnisteenmerkki">
    <w:name w:val="Ylätunnisteen merkki"/>
    <w:basedOn w:val="DefaultParagraphFont"/>
    <w:link w:val="yltunniste"/>
    <w:uiPriority w:val="99"/>
  </w:style>
  <w:style w:type="paragraph" w:customStyle="1" w:styleId="alatunniste">
    <w:name w:val="alatunniste"/>
    <w:basedOn w:val="Normal"/>
    <w:link w:val="Alatunnisteenmerkki"/>
    <w:uiPriority w:val="99"/>
    <w:unhideWhenUsed/>
    <w:pPr>
      <w:spacing w:after="0" w:line="240" w:lineRule="auto"/>
    </w:pPr>
  </w:style>
  <w:style w:type="character" w:customStyle="1" w:styleId="Alatunnisteenmerkki">
    <w:name w:val="Alatunnisteen merkki"/>
    <w:basedOn w:val="DefaultParagraphFont"/>
    <w:link w:val="alatunniste"/>
    <w:uiPriority w:val="99"/>
  </w:style>
  <w:style w:type="paragraph" w:styleId="Date">
    <w:name w:val="Date"/>
    <w:basedOn w:val="Normal"/>
    <w:next w:val="Normal"/>
    <w:link w:val="DateChar"/>
    <w:uiPriority w:val="2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2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Sulkeva">
    <w:name w:val="Sulkeva"/>
    <w:basedOn w:val="Normal"/>
    <w:link w:val="Sulkevamerkki"/>
    <w:uiPriority w:val="2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Sulkevamerkki">
    <w:name w:val="Sulkeva merkki"/>
    <w:basedOn w:val="DefaultParagraphFont"/>
    <w:link w:val="Sulkeva"/>
    <w:uiPriority w:val="2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Vastaanottaja">
    <w:name w:val="Vastaanottaja"/>
    <w:basedOn w:val="Normal"/>
    <w:uiPriority w:val="2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Liite">
    <w:name w:val="Liite"/>
    <w:basedOn w:val="Normal"/>
    <w:uiPriority w:val="10"/>
    <w:qFormat/>
    <w:rPr>
      <w:color w:val="7F7F7F" w:themeColor="text1" w:themeTint="80"/>
    </w:rPr>
  </w:style>
  <w:style w:type="paragraph" w:customStyle="1" w:styleId="Nimi">
    <w:name w:val="Nimi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Trkekohta">
    <w:name w:val="Tärkeä kohta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Yhteystiedot">
    <w:name w:val="Yhteystiedot"/>
    <w:basedOn w:val="Normal"/>
    <w:uiPriority w:val="2"/>
    <w:qFormat/>
    <w:pPr>
      <w:spacing w:after="0"/>
    </w:pPr>
  </w:style>
  <w:style w:type="character" w:customStyle="1" w:styleId="Otsikon1merkki">
    <w:name w:val="Otsikon 1 merkki"/>
    <w:basedOn w:val="DefaultParagraphFont"/>
    <w:link w:val="otsikko1"/>
    <w:uiPriority w:val="2"/>
    <w:rPr>
      <w:caps/>
      <w:color w:val="969696" w:themeColor="accent3"/>
      <w:sz w:val="20"/>
    </w:rPr>
  </w:style>
  <w:style w:type="character" w:customStyle="1" w:styleId="Otsikon2merkki">
    <w:name w:val="Otsikon 2 merkki"/>
    <w:basedOn w:val="DefaultParagraphFont"/>
    <w:link w:val="otsikko2"/>
    <w:uiPriority w:val="2"/>
    <w:rPr>
      <w:rFonts w:asciiTheme="majorHAnsi" w:eastAsiaTheme="majorEastAsia" w:hAnsiTheme="majorHAnsi" w:cstheme="majorBidi"/>
      <w:sz w:val="26"/>
    </w:rPr>
  </w:style>
  <w:style w:type="paragraph" w:styleId="Header">
    <w:name w:val="header"/>
    <w:basedOn w:val="Normal"/>
    <w:link w:val="HeaderChar"/>
    <w:uiPriority w:val="99"/>
    <w:unhideWhenUsed/>
    <w:rsid w:val="00514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744"/>
  </w:style>
  <w:style w:type="paragraph" w:styleId="Footer">
    <w:name w:val="footer"/>
    <w:basedOn w:val="Normal"/>
    <w:link w:val="FooterChar"/>
    <w:uiPriority w:val="99"/>
    <w:unhideWhenUsed/>
    <w:rsid w:val="00514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744"/>
  </w:style>
  <w:style w:type="character" w:styleId="Hyperlink">
    <w:name w:val="Hyperlink"/>
    <w:basedOn w:val="DefaultParagraphFont"/>
    <w:uiPriority w:val="99"/>
    <w:unhideWhenUsed/>
    <w:rsid w:val="00C81DAF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D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2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9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.jothishthomas@gmail.com+91-9562583627" TargetMode="Externa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m.jothishthomas@gmail.com+91-9562583627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28\ChronologicalLetter.dotx" TargetMode="External"/></Relationship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DB3BB4-26EA-41E3-9610-D7C170551C9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E49DF47-8237-4E2C-BF28-3CFB9E5A89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ChronologicalLetter.dotx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 Mammen, Jothish (Allianz Technology)</dc:creator>
  <cp:keywords/>
  <cp:lastModifiedBy>Thomas Mammen, Jothish (Allianz Technology)</cp:lastModifiedBy>
  <cp:revision>109</cp:revision>
  <dcterms:created xsi:type="dcterms:W3CDTF">2024-10-25T07:09:00Z</dcterms:created>
  <dcterms:modified xsi:type="dcterms:W3CDTF">2024-10-27T10:00:00Z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TC028350519991</vt:lpwstr>
  </property>
  <property fmtid="{D5CDD505-2E9C-101B-9397-08002B2CF9AE}" pid="3" name="MSIP_Label_ce5f591a-3248-43e9-9b70-1ad50135772d_Enabled">
    <vt:lpwstr>true</vt:lpwstr>
  </property>
  <property fmtid="{D5CDD505-2E9C-101B-9397-08002B2CF9AE}" pid="4" name="MSIP_Label_ce5f591a-3248-43e9-9b70-1ad50135772d_SetDate">
    <vt:lpwstr>2024-10-25T14:27:54Z</vt:lpwstr>
  </property>
  <property fmtid="{D5CDD505-2E9C-101B-9397-08002B2CF9AE}" pid="5" name="MSIP_Label_ce5f591a-3248-43e9-9b70-1ad50135772d_Method">
    <vt:lpwstr>Privileged</vt:lpwstr>
  </property>
  <property fmtid="{D5CDD505-2E9C-101B-9397-08002B2CF9AE}" pid="6" name="MSIP_Label_ce5f591a-3248-43e9-9b70-1ad50135772d_Name">
    <vt:lpwstr>ce5f591a-3248-43e9-9b70-1ad50135772d</vt:lpwstr>
  </property>
  <property fmtid="{D5CDD505-2E9C-101B-9397-08002B2CF9AE}" pid="7" name="MSIP_Label_ce5f591a-3248-43e9-9b70-1ad50135772d_SiteId">
    <vt:lpwstr>6e06e42d-6925-47c6-b9e7-9581c7ca302a</vt:lpwstr>
  </property>
  <property fmtid="{D5CDD505-2E9C-101B-9397-08002B2CF9AE}" pid="8" name="MSIP_Label_ce5f591a-3248-43e9-9b70-1ad50135772d_ActionId">
    <vt:lpwstr>7655333c-79ab-4428-a448-392a132bd369</vt:lpwstr>
  </property>
  <property fmtid="{D5CDD505-2E9C-101B-9397-08002B2CF9AE}" pid="9" name="MSIP_Label_ce5f591a-3248-43e9-9b70-1ad50135772d_ContentBits">
    <vt:lpwstr>0</vt:lpwstr>
  </property>
</Properties>
</file>